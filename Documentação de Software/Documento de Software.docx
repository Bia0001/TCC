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header16.xml" ContentType="application/vnd.openxmlformats-officedocument.wordprocessingml.head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5.xml" ContentType="application/vnd.openxmlformats-officedocument.wordprocessingml.footer+xml"/>
  <Override PartName="/word/header19.xml" ContentType="application/vnd.openxmlformats-officedocument.wordprocessingml.header+xml"/>
  <Override PartName="/word/footer16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9.xml" ContentType="application/vnd.openxmlformats-officedocument.wordprocessingml.footer+xml"/>
  <Override PartName="/word/header24.xml" ContentType="application/vnd.openxmlformats-officedocument.wordprocessingml.head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9C8" w:rsidRDefault="001729C8" w:rsidP="001729C8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0" allowOverlap="0">
            <wp:simplePos x="0" y="0"/>
            <wp:positionH relativeFrom="margin">
              <wp:posOffset>-2540</wp:posOffset>
            </wp:positionH>
            <wp:positionV relativeFrom="paragraph">
              <wp:posOffset>133985</wp:posOffset>
            </wp:positionV>
            <wp:extent cx="1870075" cy="714375"/>
            <wp:effectExtent l="0" t="0" r="0" b="0"/>
            <wp:wrapSquare wrapText="bothSides" distT="0" distB="0" distL="114300" distR="11430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29C8" w:rsidRDefault="001729C8" w:rsidP="001729C8">
      <w:pPr>
        <w:jc w:val="center"/>
      </w:pPr>
      <w:r>
        <w:rPr>
          <w:b/>
        </w:rPr>
        <w:t>Instituto Federal de Educação, Ciência e Tecnologia                        Campus Capivari</w:t>
      </w:r>
      <w:r>
        <w:rPr>
          <w:b/>
        </w:rPr>
        <w:br/>
      </w:r>
    </w:p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1729C8" w:rsidRDefault="001729C8" w:rsidP="001729C8"/>
    <w:p w:rsidR="008F03F0" w:rsidRDefault="001729C8" w:rsidP="001729C8">
      <w:pPr>
        <w:tabs>
          <w:tab w:val="left" w:pos="2694"/>
          <w:tab w:val="left" w:pos="3544"/>
        </w:tabs>
        <w:jc w:val="center"/>
        <w:rPr>
          <w:b/>
          <w:sz w:val="28"/>
        </w:rPr>
      </w:pPr>
      <w:r>
        <w:rPr>
          <w:b/>
          <w:sz w:val="28"/>
        </w:rPr>
        <w:t xml:space="preserve">SISTEMA DE ACESSO </w:t>
      </w:r>
      <w:r w:rsidR="008F03F0">
        <w:rPr>
          <w:b/>
          <w:sz w:val="28"/>
        </w:rPr>
        <w:t>DA PORTARIA</w:t>
      </w: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C46AAC">
      <w:pPr>
        <w:tabs>
          <w:tab w:val="left" w:pos="2694"/>
          <w:tab w:val="left" w:pos="3544"/>
        </w:tabs>
      </w:pPr>
    </w:p>
    <w:p w:rsidR="001729C8" w:rsidRDefault="001729C8" w:rsidP="001729C8">
      <w:pPr>
        <w:tabs>
          <w:tab w:val="left" w:pos="2694"/>
          <w:tab w:val="left" w:pos="3544"/>
        </w:tabs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  <w:r>
        <w:rPr>
          <w:b/>
        </w:rPr>
        <w:t>CAPIVARI/SP</w:t>
      </w:r>
    </w:p>
    <w:p w:rsidR="001729C8" w:rsidRDefault="006D1AED" w:rsidP="001729C8">
      <w:pPr>
        <w:tabs>
          <w:tab w:val="left" w:pos="2694"/>
          <w:tab w:val="left" w:pos="3544"/>
        </w:tabs>
        <w:jc w:val="center"/>
      </w:pPr>
      <w:r>
        <w:rPr>
          <w:b/>
        </w:rPr>
        <w:t>2015</w:t>
      </w:r>
    </w:p>
    <w:p w:rsidR="001729C8" w:rsidRDefault="001729C8" w:rsidP="001729C8">
      <w:r>
        <w:rPr>
          <w:noProof/>
          <w:lang w:eastAsia="pt-BR"/>
        </w:rPr>
        <w:lastRenderedPageBreak/>
        <w:drawing>
          <wp:anchor distT="0" distB="0" distL="114300" distR="114300" simplePos="0" relativeHeight="251665408" behindDoc="0" locked="0" layoutInCell="0" allowOverlap="0">
            <wp:simplePos x="0" y="0"/>
            <wp:positionH relativeFrom="margin">
              <wp:posOffset>-185418</wp:posOffset>
            </wp:positionH>
            <wp:positionV relativeFrom="paragraph">
              <wp:posOffset>129540</wp:posOffset>
            </wp:positionV>
            <wp:extent cx="2047875" cy="714375"/>
            <wp:effectExtent l="0" t="0" r="0" b="0"/>
            <wp:wrapSquare wrapText="bothSides" distT="0" distB="0" distL="114300" distR="114300"/>
            <wp:docPr id="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729C8" w:rsidRDefault="001729C8" w:rsidP="001729C8">
      <w:pPr>
        <w:jc w:val="center"/>
      </w:pPr>
      <w:r>
        <w:rPr>
          <w:b/>
        </w:rPr>
        <w:t>Instituto Federal de Educação, Ciência e Tecnologia                        Campus Capivari</w:t>
      </w:r>
      <w:r>
        <w:rPr>
          <w:b/>
        </w:rPr>
        <w:br/>
      </w: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>
      <w:pPr>
        <w:tabs>
          <w:tab w:val="left" w:pos="2694"/>
          <w:tab w:val="left" w:pos="3544"/>
        </w:tabs>
        <w:jc w:val="center"/>
      </w:pPr>
    </w:p>
    <w:p w:rsidR="001729C8" w:rsidRDefault="001729C8" w:rsidP="001729C8"/>
    <w:p w:rsidR="001729C8" w:rsidRDefault="001729C8" w:rsidP="001729C8">
      <w:pPr>
        <w:jc w:val="center"/>
      </w:pPr>
    </w:p>
    <w:p w:rsidR="001729C8" w:rsidRDefault="001729C8" w:rsidP="001729C8">
      <w:pPr>
        <w:jc w:val="center"/>
      </w:pPr>
    </w:p>
    <w:p w:rsidR="001729C8" w:rsidRDefault="001729C8" w:rsidP="001729C8">
      <w:pPr>
        <w:jc w:val="center"/>
      </w:pPr>
    </w:p>
    <w:p w:rsidR="001729C8" w:rsidRDefault="001729C8" w:rsidP="001729C8">
      <w:pPr>
        <w:jc w:val="center"/>
      </w:pPr>
    </w:p>
    <w:p w:rsidR="0060644E" w:rsidRPr="00E1529B" w:rsidRDefault="0060644E" w:rsidP="0060644E">
      <w:pPr>
        <w:jc w:val="center"/>
        <w:rPr>
          <w:rFonts w:cs="Arial"/>
          <w:b/>
          <w:sz w:val="28"/>
        </w:rPr>
      </w:pPr>
      <w:r w:rsidRPr="00E1529B">
        <w:rPr>
          <w:rFonts w:cs="Arial"/>
          <w:b/>
          <w:sz w:val="32"/>
        </w:rPr>
        <w:t>Documento de um Produto de Software</w:t>
      </w:r>
    </w:p>
    <w:p w:rsidR="0060644E" w:rsidRPr="00E1529B" w:rsidRDefault="0060644E" w:rsidP="0060644E">
      <w:pPr>
        <w:spacing w:line="240" w:lineRule="auto"/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Versão 1.0</w:t>
      </w:r>
    </w:p>
    <w:p w:rsidR="001729C8" w:rsidRDefault="001729C8" w:rsidP="001729C8">
      <w:pPr>
        <w:jc w:val="center"/>
      </w:pPr>
    </w:p>
    <w:p w:rsidR="001729C8" w:rsidRDefault="001729C8" w:rsidP="001729C8">
      <w:pPr>
        <w:jc w:val="center"/>
      </w:pPr>
    </w:p>
    <w:p w:rsidR="006D1AED" w:rsidRDefault="006D1AED" w:rsidP="001729C8">
      <w:pPr>
        <w:jc w:val="center"/>
      </w:pPr>
    </w:p>
    <w:p w:rsidR="001729C8" w:rsidRDefault="001729C8" w:rsidP="001729C8">
      <w:pPr>
        <w:ind w:left="4395"/>
      </w:pPr>
      <w:r>
        <w:t xml:space="preserve">Trabalho elaborado pelos alunos do Curso Tecnólogo em Análise e Desenvolvimento de Sistemas do Instituto Federal de Educação, Ciência e Tecnologia do Campus Capivari. </w:t>
      </w:r>
    </w:p>
    <w:p w:rsidR="001729C8" w:rsidRDefault="001729C8" w:rsidP="001729C8"/>
    <w:p w:rsidR="001729C8" w:rsidRDefault="001729C8" w:rsidP="001729C8">
      <w:pPr>
        <w:jc w:val="right"/>
      </w:pPr>
      <w:r>
        <w:rPr>
          <w:sz w:val="28"/>
        </w:rPr>
        <w:t xml:space="preserve">  </w:t>
      </w:r>
      <w:r>
        <w:t>Alunos:</w:t>
      </w:r>
    </w:p>
    <w:p w:rsidR="001729C8" w:rsidRDefault="001729C8" w:rsidP="001729C8">
      <w:pPr>
        <w:jc w:val="right"/>
      </w:pPr>
      <w:r>
        <w:t>Beatriz Regina de Souza</w:t>
      </w:r>
    </w:p>
    <w:p w:rsidR="001729C8" w:rsidRDefault="001729C8" w:rsidP="001729C8">
      <w:pPr>
        <w:jc w:val="right"/>
      </w:pPr>
      <w:r>
        <w:t>Jônatas Bueno do Livramento</w:t>
      </w:r>
    </w:p>
    <w:p w:rsidR="001729C8" w:rsidRDefault="001729C8" w:rsidP="001729C8">
      <w:pPr>
        <w:jc w:val="right"/>
      </w:pPr>
      <w:r>
        <w:t>Michele Bragante Frois</w:t>
      </w:r>
    </w:p>
    <w:p w:rsidR="001729C8" w:rsidRDefault="001729C8" w:rsidP="001729C8">
      <w:pPr>
        <w:jc w:val="right"/>
      </w:pPr>
    </w:p>
    <w:p w:rsidR="001729C8" w:rsidRDefault="001729C8" w:rsidP="001729C8">
      <w:pPr>
        <w:jc w:val="right"/>
      </w:pPr>
      <w:r>
        <w:t>Professor Orientador:</w:t>
      </w:r>
    </w:p>
    <w:p w:rsidR="001729C8" w:rsidRDefault="001729C8" w:rsidP="002254A0">
      <w:pPr>
        <w:jc w:val="right"/>
      </w:pPr>
      <w:r>
        <w:t xml:space="preserve">Ricardo </w:t>
      </w:r>
      <w:proofErr w:type="spellStart"/>
      <w:r>
        <w:t>Figueredo</w:t>
      </w:r>
      <w:proofErr w:type="spellEnd"/>
    </w:p>
    <w:p w:rsidR="001729C8" w:rsidRDefault="001729C8" w:rsidP="001729C8"/>
    <w:p w:rsidR="001729C8" w:rsidRDefault="001729C8" w:rsidP="001729C8"/>
    <w:p w:rsidR="001729C8" w:rsidRDefault="001729C8" w:rsidP="001729C8">
      <w:pPr>
        <w:tabs>
          <w:tab w:val="left" w:pos="2694"/>
          <w:tab w:val="left" w:pos="3544"/>
        </w:tabs>
        <w:jc w:val="center"/>
      </w:pPr>
      <w:r>
        <w:rPr>
          <w:b/>
        </w:rPr>
        <w:t>CAPIVARI/SP</w:t>
      </w:r>
    </w:p>
    <w:p w:rsidR="00370E34" w:rsidRPr="008B6681" w:rsidRDefault="008B6681" w:rsidP="008B6681">
      <w:pPr>
        <w:tabs>
          <w:tab w:val="left" w:pos="2694"/>
          <w:tab w:val="left" w:pos="3544"/>
        </w:tabs>
        <w:jc w:val="center"/>
        <w:rPr>
          <w:b/>
        </w:rPr>
        <w:sectPr w:rsidR="00370E34" w:rsidRPr="008B6681" w:rsidSect="008B07EE">
          <w:headerReference w:type="default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531" w:left="1701" w:header="709" w:footer="709" w:gutter="0"/>
          <w:pgNumType w:fmt="lowerRoman" w:start="1"/>
          <w:cols w:space="708"/>
          <w:titlePg/>
          <w:docGrid w:linePitch="360"/>
        </w:sectPr>
      </w:pPr>
      <w:r>
        <w:rPr>
          <w:b/>
        </w:rPr>
        <w:t>2015</w:t>
      </w:r>
    </w:p>
    <w:p w:rsidR="00370E34" w:rsidRPr="004C56C6" w:rsidRDefault="00370E34" w:rsidP="008B6681">
      <w:pPr>
        <w:pStyle w:val="NormalGrande"/>
      </w:pPr>
      <w:r w:rsidRPr="004C56C6">
        <w:lastRenderedPageBreak/>
        <w:t>Sumário</w:t>
      </w:r>
    </w:p>
    <w:p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:rsidR="001D15B0" w:rsidRDefault="00C11253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1D15B0">
        <w:t>Resumo</w:t>
      </w:r>
      <w:r w:rsidR="001D15B0">
        <w:tab/>
      </w:r>
      <w:r w:rsidR="001D15B0">
        <w:fldChar w:fldCharType="begin"/>
      </w:r>
      <w:r w:rsidR="001D15B0">
        <w:instrText xml:space="preserve"> PAGEREF _Toc427949032 \h </w:instrText>
      </w:r>
      <w:r w:rsidR="001D15B0">
        <w:fldChar w:fldCharType="separate"/>
      </w:r>
      <w:r w:rsidR="001D15B0">
        <w:t>iv</w:t>
      </w:r>
      <w:r w:rsidR="001D15B0"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1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_Toc427949033 \h </w:instrText>
      </w:r>
      <w:r>
        <w:fldChar w:fldCharType="separate"/>
      </w:r>
      <w:r>
        <w:t>5</w:t>
      </w:r>
      <w: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justificativa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objetivo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>
        <w:t>rEQUISITOS DO SISTEMA</w:t>
      </w:r>
      <w:r>
        <w:tab/>
      </w:r>
      <w:r>
        <w:fldChar w:fldCharType="begin"/>
      </w:r>
      <w:r>
        <w:instrText xml:space="preserve"> PAGEREF _Toc427949036 \h </w:instrText>
      </w:r>
      <w:r>
        <w:fldChar w:fldCharType="separate"/>
      </w:r>
      <w:r>
        <w:t>6</w:t>
      </w:r>
      <w: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 w:rsidRPr="005646C8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 w:rsidRPr="005646C8">
        <w:rPr>
          <w:noProof/>
        </w:rPr>
        <w:t>requisitos não-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Plataforma Necessária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2.4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PlatafoRma  existente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 w:rsidRPr="005646C8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 w:rsidRPr="005646C8">
        <w:rPr>
          <w:color w:val="000000"/>
        </w:rPr>
        <w:t>Análise do projeto</w:t>
      </w:r>
      <w:r>
        <w:tab/>
      </w:r>
      <w:r>
        <w:fldChar w:fldCharType="begin"/>
      </w:r>
      <w:r>
        <w:instrText xml:space="preserve"> PAGEREF _Toc427949041 \h </w:instrText>
      </w:r>
      <w:r>
        <w:fldChar w:fldCharType="separate"/>
      </w:r>
      <w:r>
        <w:t>8</w:t>
      </w:r>
      <w: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ESPECIFICAÇÃO DO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Diagramas de interação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DIAGRAMA DE SEQUÊNCIA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DIAGRAMA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Diagrama de máquina de estados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3.6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MODELO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MODELO DE ENTIDADE 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DIAGRAMA DE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CRIAÇÃO FÍSICA DA BASE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DICIONÁRIO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SISTEMAS E COMPONENTES EXTERNOS UTILIZADOS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>
        <w:t>cronograma</w:t>
      </w:r>
      <w:r>
        <w:tab/>
      </w:r>
      <w:r>
        <w:fldChar w:fldCharType="begin"/>
      </w:r>
      <w:r>
        <w:instrText xml:space="preserve"> PAGEREF _Toc427949055 \h </w:instrText>
      </w:r>
      <w:r>
        <w:fldChar w:fldCharType="separate"/>
      </w:r>
      <w:r>
        <w:t>13</w:t>
      </w:r>
      <w: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>
        <w:t>orçamentO</w:t>
      </w:r>
      <w:r>
        <w:tab/>
      </w:r>
      <w:r>
        <w:fldChar w:fldCharType="begin"/>
      </w:r>
      <w:r>
        <w:instrText xml:space="preserve"> PAGEREF _Toc427949056 \h </w:instrText>
      </w:r>
      <w:r>
        <w:fldChar w:fldCharType="separate"/>
      </w:r>
      <w:r>
        <w:t>14</w:t>
      </w:r>
      <w: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Softwares necessários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 w:rsidRPr="005646C8">
        <w:rPr>
          <w:color w:val="000000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 w:rsidRPr="005646C8">
        <w:rPr>
          <w:color w:val="000000"/>
        </w:rPr>
        <w:t>Plano de TESTE</w:t>
      </w:r>
      <w:r>
        <w:tab/>
      </w:r>
      <w:r>
        <w:fldChar w:fldCharType="begin"/>
      </w:r>
      <w:r>
        <w:instrText xml:space="preserve"> PAGEREF _Toc427949058 \h </w:instrText>
      </w:r>
      <w:r>
        <w:fldChar w:fldCharType="separate"/>
      </w:r>
      <w:r>
        <w:t>15</w:t>
      </w:r>
      <w: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6.1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Identificação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t>6.2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Teste 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6.2.2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Teste Funcional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6.2.3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  <w:lang w:eastAsia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6.2.4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Teste de Segurança e de Controle de Acesso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</w:rPr>
        <w:t>6.2.5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</w:rPr>
        <w:t>Teste de Instalação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15B0" w:rsidRDefault="001D15B0">
      <w:pPr>
        <w:pStyle w:val="Sumrio2"/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</w:pPr>
      <w:r w:rsidRPr="005646C8">
        <w:rPr>
          <w:caps w:val="0"/>
          <w:noProof/>
          <w:snapToGrid w:val="0"/>
          <w:color w:val="000000"/>
          <w:w w:val="0"/>
        </w:rPr>
        <w:lastRenderedPageBreak/>
        <w:t>6.3</w:t>
      </w:r>
      <w:r>
        <w:rPr>
          <w:rFonts w:asciiTheme="minorHAnsi" w:eastAsiaTheme="minorEastAsia" w:hAnsiTheme="minorHAnsi" w:cstheme="minorBidi"/>
          <w:caps w:val="0"/>
          <w:noProof/>
          <w:szCs w:val="22"/>
          <w:lang w:eastAsia="pt-BR"/>
        </w:rPr>
        <w:tab/>
      </w:r>
      <w:r>
        <w:rPr>
          <w:noProof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15B0" w:rsidRDefault="001D15B0">
      <w:pPr>
        <w:pStyle w:val="Sumrio3"/>
        <w:rPr>
          <w:rFonts w:asciiTheme="minorHAnsi" w:eastAsiaTheme="minorEastAsia" w:hAnsiTheme="minorHAnsi" w:cstheme="minorBidi"/>
          <w:noProof/>
          <w:szCs w:val="22"/>
          <w:lang w:eastAsia="pt-BR"/>
        </w:rPr>
      </w:pPr>
      <w:r>
        <w:rPr>
          <w:noProof/>
          <w:lang w:eastAsia="pt-BR"/>
        </w:rPr>
        <w:t>6.3.1</w:t>
      </w:r>
      <w:r>
        <w:rPr>
          <w:rFonts w:asciiTheme="minorHAnsi" w:eastAsiaTheme="minorEastAsia" w:hAnsiTheme="minorHAnsi" w:cstheme="minorBidi"/>
          <w:noProof/>
          <w:szCs w:val="22"/>
          <w:lang w:eastAsia="pt-BR"/>
        </w:rPr>
        <w:tab/>
      </w:r>
      <w:r>
        <w:rPr>
          <w:noProof/>
          <w:lang w:eastAsia="pt-BR"/>
        </w:rPr>
        <w:t xml:space="preserve">Teste de Integridade de Dados e </w:t>
      </w:r>
      <w:r w:rsidRPr="005646C8">
        <w:rPr>
          <w:noProof/>
          <w:highlight w:val="yellow"/>
          <w:lang w:eastAsia="pt-BR"/>
        </w:rPr>
        <w:t>do 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7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>
        <w:t>iMPLANTAÇÃO</w:t>
      </w:r>
      <w:r>
        <w:tab/>
      </w:r>
      <w:r>
        <w:fldChar w:fldCharType="begin"/>
      </w:r>
      <w:r>
        <w:instrText xml:space="preserve"> PAGEREF _Toc427949068 \h </w:instrText>
      </w:r>
      <w:r>
        <w:fldChar w:fldCharType="separate"/>
      </w:r>
      <w:r>
        <w:t>18</w:t>
      </w:r>
      <w: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 w:rsidRPr="005646C8">
        <w:rPr>
          <w:color w:val="000000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 w:rsidRPr="005646C8">
        <w:rPr>
          <w:color w:val="000000"/>
        </w:rPr>
        <w:t>CONCLUSÃO</w:t>
      </w:r>
      <w:r>
        <w:tab/>
      </w:r>
      <w:r>
        <w:fldChar w:fldCharType="begin"/>
      </w:r>
      <w:r>
        <w:instrText xml:space="preserve"> PAGEREF _Toc427949069 \h </w:instrText>
      </w:r>
      <w:r>
        <w:fldChar w:fldCharType="separate"/>
      </w:r>
      <w:r>
        <w:t>19</w:t>
      </w:r>
      <w: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 w:rsidRPr="005646C8">
        <w:rPr>
          <w:color w:val="000000"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  <w:tab/>
      </w:r>
      <w:r w:rsidRPr="005646C8">
        <w:rPr>
          <w:color w:val="000000"/>
        </w:rPr>
        <w:t>GLOSSÁRIO</w:t>
      </w:r>
      <w:r>
        <w:tab/>
      </w:r>
      <w:r>
        <w:fldChar w:fldCharType="begin"/>
      </w:r>
      <w:r>
        <w:instrText xml:space="preserve"> PAGEREF _Toc427949070 \h </w:instrText>
      </w:r>
      <w:r>
        <w:fldChar w:fldCharType="separate"/>
      </w:r>
      <w:r>
        <w:t>20</w:t>
      </w:r>
      <w:r>
        <w:fldChar w:fldCharType="end"/>
      </w:r>
    </w:p>
    <w:p w:rsidR="001D15B0" w:rsidRDefault="001D15B0">
      <w:pPr>
        <w:pStyle w:val="Sumrio1"/>
        <w:rPr>
          <w:rFonts w:asciiTheme="minorHAnsi" w:eastAsiaTheme="minorEastAsia" w:hAnsiTheme="minorHAnsi" w:cstheme="minorBidi"/>
          <w:b w:val="0"/>
          <w:caps w:val="0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_Toc427949071 \h </w:instrText>
      </w:r>
      <w:r>
        <w:fldChar w:fldCharType="separate"/>
      </w:r>
      <w:r>
        <w:t>21</w:t>
      </w:r>
      <w:r>
        <w:fldChar w:fldCharType="end"/>
      </w:r>
    </w:p>
    <w:p w:rsidR="001D15B0" w:rsidRDefault="001D15B0">
      <w:pPr>
        <w:pStyle w:val="Sumrio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pt-BR"/>
        </w:rPr>
      </w:pPr>
      <w:r>
        <w:rPr>
          <w:noProof/>
        </w:rPr>
        <w:t>Título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1D15B0" w:rsidRDefault="001D15B0">
      <w:pPr>
        <w:pStyle w:val="Sumrio9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pt-BR"/>
        </w:rPr>
      </w:pPr>
      <w:r>
        <w:rPr>
          <w:noProof/>
        </w:rPr>
        <w:t>Título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_Toc427949073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:rsidR="00370E34" w:rsidRDefault="00C11253" w:rsidP="00861528">
      <w:pPr>
        <w:rPr>
          <w:noProof/>
        </w:rPr>
      </w:pPr>
      <w:r>
        <w:fldChar w:fldCharType="end"/>
      </w:r>
    </w:p>
    <w:p w:rsidR="006D1AED" w:rsidRDefault="006D1AED" w:rsidP="006D1AED">
      <w:pPr>
        <w:pStyle w:val="Ttulo"/>
        <w:jc w:val="both"/>
      </w:pPr>
      <w:bookmarkStart w:id="2" w:name="_Toc125374504"/>
      <w:bookmarkStart w:id="3" w:name="_Toc125374505"/>
      <w:bookmarkStart w:id="4" w:name="_Toc156754354"/>
      <w:bookmarkEnd w:id="0"/>
      <w:bookmarkEnd w:id="1"/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6D1AED" w:rsidRDefault="006D1AED" w:rsidP="006D1AED">
      <w:pPr>
        <w:pStyle w:val="Ttulo"/>
        <w:jc w:val="both"/>
      </w:pPr>
    </w:p>
    <w:p w:rsidR="003869D6" w:rsidRDefault="003869D6">
      <w:pPr>
        <w:tabs>
          <w:tab w:val="clear" w:pos="851"/>
        </w:tabs>
        <w:spacing w:line="240" w:lineRule="auto"/>
        <w:jc w:val="left"/>
        <w:rPr>
          <w:rFonts w:cs="Arial"/>
          <w:b/>
          <w:bCs/>
          <w:caps/>
          <w:kern w:val="28"/>
          <w:szCs w:val="32"/>
        </w:rPr>
      </w:pPr>
      <w:r>
        <w:br w:type="page"/>
      </w:r>
    </w:p>
    <w:p w:rsidR="00370E34" w:rsidRDefault="00370E34" w:rsidP="00374439">
      <w:pPr>
        <w:pStyle w:val="Ttulo"/>
      </w:pPr>
      <w:bookmarkStart w:id="5" w:name="_Toc427949032"/>
      <w:r>
        <w:lastRenderedPageBreak/>
        <w:t>Resumo</w:t>
      </w:r>
      <w:bookmarkEnd w:id="2"/>
      <w:bookmarkEnd w:id="3"/>
      <w:bookmarkEnd w:id="4"/>
      <w:bookmarkEnd w:id="5"/>
    </w:p>
    <w:p w:rsidR="00370E34" w:rsidRDefault="00370E34" w:rsidP="00374439">
      <w:pPr>
        <w:pStyle w:val="Ttulo"/>
      </w:pPr>
    </w:p>
    <w:p w:rsidR="001F502E" w:rsidRPr="00374439" w:rsidRDefault="001F502E" w:rsidP="001F502E">
      <w:pPr>
        <w:pStyle w:val="ResumoeAbstract"/>
      </w:pPr>
      <w:r w:rsidRPr="00ED374B">
        <w:t xml:space="preserve">NOME DO TRABALHO </w:t>
      </w:r>
    </w:p>
    <w:p w:rsidR="00370E34" w:rsidRPr="00045D98" w:rsidRDefault="00370E34" w:rsidP="00045D98">
      <w:pPr>
        <w:pStyle w:val="ResumoeAbstract"/>
        <w:rPr>
          <w:bCs/>
          <w:kern w:val="16"/>
        </w:rPr>
      </w:pPr>
    </w:p>
    <w:p w:rsidR="00370E34" w:rsidRDefault="00370E34" w:rsidP="00151454">
      <w:pPr>
        <w:spacing w:line="240" w:lineRule="auto"/>
      </w:pPr>
      <w:proofErr w:type="gramStart"/>
      <w:r w:rsidRPr="00336677">
        <w:rPr>
          <w:b/>
        </w:rPr>
        <w:t>Objetivo:</w:t>
      </w:r>
      <w:r w:rsidRPr="00336677">
        <w:rPr>
          <w:color w:val="000000"/>
        </w:rPr>
        <w:t>.</w:t>
      </w:r>
      <w:proofErr w:type="gramEnd"/>
      <w:r w:rsidRPr="00336677">
        <w:rPr>
          <w:color w:val="000000"/>
        </w:rPr>
        <w:t xml:space="preserve"> </w:t>
      </w:r>
      <w:r w:rsidRPr="00336677">
        <w:rPr>
          <w:b/>
          <w:color w:val="000000"/>
        </w:rPr>
        <w:t>M</w:t>
      </w:r>
      <w:r w:rsidR="004D4E1C">
        <w:rPr>
          <w:b/>
          <w:color w:val="000000"/>
        </w:rPr>
        <w:t>aterial e M</w:t>
      </w:r>
      <w:r w:rsidRPr="00336677">
        <w:rPr>
          <w:b/>
          <w:color w:val="000000"/>
        </w:rPr>
        <w:t>étodo</w:t>
      </w:r>
      <w:proofErr w:type="gramStart"/>
      <w:r w:rsidRPr="00336677">
        <w:rPr>
          <w:b/>
          <w:color w:val="000000"/>
        </w:rPr>
        <w:t>:</w:t>
      </w:r>
      <w:r w:rsidR="002B3BD2">
        <w:rPr>
          <w:color w:val="000000"/>
        </w:rPr>
        <w:t xml:space="preserve"> </w:t>
      </w:r>
      <w:r w:rsidRPr="00336677">
        <w:t>.</w:t>
      </w:r>
      <w:proofErr w:type="gramEnd"/>
      <w:r w:rsidRPr="00336677">
        <w:t xml:space="preserve"> </w:t>
      </w:r>
      <w:r w:rsidRPr="00336677">
        <w:rPr>
          <w:b/>
        </w:rPr>
        <w:t>Resultados</w:t>
      </w:r>
      <w:proofErr w:type="gramStart"/>
      <w:r w:rsidRPr="00336677">
        <w:rPr>
          <w:b/>
        </w:rPr>
        <w:t>:</w:t>
      </w:r>
      <w:r w:rsidR="002B3BD2">
        <w:t xml:space="preserve"> </w:t>
      </w:r>
      <w:r w:rsidRPr="00336677">
        <w:t>.</w:t>
      </w:r>
      <w:proofErr w:type="gramEnd"/>
      <w:r w:rsidRPr="00336677">
        <w:t xml:space="preserve"> </w:t>
      </w:r>
      <w:r w:rsidRPr="00336677">
        <w:rPr>
          <w:b/>
        </w:rPr>
        <w:t>Conclusão</w:t>
      </w:r>
      <w:r w:rsidRPr="00336677">
        <w:t xml:space="preserve">: </w:t>
      </w:r>
    </w:p>
    <w:p w:rsidR="00370E34" w:rsidRPr="00336677" w:rsidRDefault="00370E34" w:rsidP="00151454">
      <w:pPr>
        <w:spacing w:line="240" w:lineRule="auto"/>
      </w:pPr>
    </w:p>
    <w:p w:rsidR="00370E34" w:rsidRPr="00336677" w:rsidRDefault="00370E34" w:rsidP="00151454">
      <w:pPr>
        <w:spacing w:line="240" w:lineRule="auto"/>
        <w:rPr>
          <w:color w:val="000000"/>
        </w:rPr>
      </w:pPr>
      <w:r w:rsidRPr="00336677">
        <w:rPr>
          <w:b/>
        </w:rPr>
        <w:t>Descritores:</w:t>
      </w:r>
      <w:r w:rsidRPr="00336677">
        <w:rPr>
          <w:b/>
          <w:bCs/>
        </w:rPr>
        <w:t xml:space="preserve"> </w:t>
      </w:r>
    </w:p>
    <w:p w:rsidR="00370E34" w:rsidRPr="000D5175" w:rsidRDefault="00370E34" w:rsidP="008B6681">
      <w:pPr>
        <w:pStyle w:val="Ttulo"/>
        <w:jc w:val="both"/>
        <w:rPr>
          <w:color w:val="000000"/>
          <w:lang w:val="en-US"/>
        </w:rPr>
      </w:pPr>
      <w:bookmarkStart w:id="6" w:name="_Toc121491440"/>
      <w:bookmarkStart w:id="7" w:name="_Toc124080445"/>
      <w:r w:rsidRPr="000D5175">
        <w:rPr>
          <w:color w:val="000000"/>
          <w:lang w:val="en-US"/>
        </w:rPr>
        <w:t xml:space="preserve"> </w:t>
      </w:r>
    </w:p>
    <w:p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:rsidR="00360694" w:rsidRDefault="00370E34" w:rsidP="00ED29B0">
      <w:pPr>
        <w:pStyle w:val="Ttulo1"/>
      </w:pPr>
      <w:bookmarkStart w:id="8" w:name="_Ref125306779"/>
      <w:bookmarkStart w:id="9" w:name="_Toc125374507"/>
      <w:bookmarkStart w:id="10" w:name="_Toc156754356"/>
      <w:bookmarkStart w:id="11" w:name="_Toc427949033"/>
      <w:r w:rsidRPr="0080036E">
        <w:lastRenderedPageBreak/>
        <w:t>Introdução</w:t>
      </w:r>
      <w:bookmarkEnd w:id="6"/>
      <w:bookmarkEnd w:id="7"/>
      <w:bookmarkEnd w:id="8"/>
      <w:bookmarkEnd w:id="9"/>
      <w:bookmarkEnd w:id="10"/>
      <w:bookmarkEnd w:id="11"/>
    </w:p>
    <w:p w:rsidR="00703A58" w:rsidRPr="00291098" w:rsidRDefault="00703A58" w:rsidP="00291098">
      <w:pPr>
        <w:pStyle w:val="Corpodetexto"/>
        <w:ind w:firstLine="851"/>
        <w:rPr>
          <w:szCs w:val="22"/>
        </w:rPr>
      </w:pPr>
      <w:bookmarkStart w:id="12" w:name="_Toc314978530"/>
      <w:r w:rsidRPr="00291098">
        <w:t>O Sistema de Acesso de Controle de Portaria – IFSP Capivari (SCP-IFSP) consiste em um sistema de apoio ao fluxo</w:t>
      </w:r>
      <w:r w:rsidR="00291098" w:rsidRPr="00291098">
        <w:t xml:space="preserve"> nas dependências</w:t>
      </w:r>
      <w:r w:rsidRPr="00291098">
        <w:t xml:space="preserve"> do Instituto </w:t>
      </w:r>
      <w:r w:rsidR="00291098" w:rsidRPr="00291098">
        <w:t xml:space="preserve">Federal </w:t>
      </w:r>
      <w:r w:rsidRPr="00291098">
        <w:t xml:space="preserve">de Ciência e Tecnologia de São Paulo – </w:t>
      </w:r>
      <w:r w:rsidRPr="00291098">
        <w:rPr>
          <w:i/>
        </w:rPr>
        <w:t>Campus</w:t>
      </w:r>
      <w:r w:rsidRPr="00291098">
        <w:t xml:space="preserve"> Capivari. </w:t>
      </w:r>
      <w:r w:rsidR="00291098" w:rsidRPr="00291098">
        <w:rPr>
          <w:szCs w:val="22"/>
        </w:rPr>
        <w:t>Esse</w:t>
      </w:r>
      <w:r w:rsidRPr="00291098">
        <w:rPr>
          <w:szCs w:val="22"/>
        </w:rPr>
        <w:t xml:space="preserve"> apoio </w:t>
      </w:r>
      <w:r w:rsidR="00291098" w:rsidRPr="00291098">
        <w:rPr>
          <w:szCs w:val="22"/>
        </w:rPr>
        <w:t>consiste</w:t>
      </w:r>
      <w:r w:rsidRPr="00291098">
        <w:rPr>
          <w:szCs w:val="22"/>
        </w:rPr>
        <w:t xml:space="preserve"> no melhoramento de processos que são feitos manualmente e a criação de processos ainda não existentes. </w:t>
      </w:r>
    </w:p>
    <w:p w:rsidR="00703A58" w:rsidRPr="00291098" w:rsidRDefault="00291098" w:rsidP="00291098">
      <w:pPr>
        <w:spacing w:after="100"/>
        <w:ind w:firstLine="851"/>
        <w:rPr>
          <w:rFonts w:cs="Arial"/>
          <w:szCs w:val="22"/>
        </w:rPr>
      </w:pPr>
      <w:r w:rsidRPr="00291098">
        <w:rPr>
          <w:rFonts w:eastAsia="Helvetica" w:cs="Arial"/>
          <w:color w:val="000000"/>
          <w:szCs w:val="22"/>
        </w:rPr>
        <w:t>Tais</w:t>
      </w:r>
      <w:r w:rsidR="00703A58" w:rsidRPr="00291098">
        <w:rPr>
          <w:rFonts w:eastAsia="Helvetica" w:cs="Arial"/>
          <w:color w:val="000000"/>
          <w:szCs w:val="22"/>
        </w:rPr>
        <w:t xml:space="preserve"> rotinas de controle, consiste</w:t>
      </w:r>
      <w:r w:rsidRPr="00291098">
        <w:rPr>
          <w:rFonts w:eastAsia="Helvetica" w:cs="Arial"/>
          <w:color w:val="000000"/>
          <w:szCs w:val="22"/>
        </w:rPr>
        <w:t>m</w:t>
      </w:r>
      <w:r w:rsidR="00703A58" w:rsidRPr="00291098">
        <w:rPr>
          <w:rFonts w:eastAsia="Helvetica" w:cs="Arial"/>
          <w:color w:val="000000"/>
          <w:szCs w:val="22"/>
        </w:rPr>
        <w:t xml:space="preserve"> em processos da entrada e saída de terceirizados, alunos, fornecedores, funcionários e visitantes em um único sistema.</w:t>
      </w:r>
    </w:p>
    <w:p w:rsidR="00703A58" w:rsidRPr="00006609" w:rsidRDefault="00703A58" w:rsidP="00291098">
      <w:pPr>
        <w:pStyle w:val="Corpodetexto"/>
        <w:ind w:firstLine="851"/>
        <w:rPr>
          <w:i/>
        </w:rPr>
      </w:pPr>
      <w:r w:rsidRPr="00006609">
        <w:rPr>
          <w:i/>
        </w:rPr>
        <w:t>Esta solução utilizaria a intranet do instituto, sendo todo o sistema implantado num servidor dentro do local. Com isso, os serviços oferecidos seriam específicos para o instituto onde o sistema estive</w:t>
      </w:r>
      <w:r w:rsidR="00291098" w:rsidRPr="00006609">
        <w:rPr>
          <w:i/>
        </w:rPr>
        <w:t>r</w:t>
      </w:r>
      <w:r w:rsidRPr="00006609">
        <w:rPr>
          <w:i/>
        </w:rPr>
        <w:t xml:space="preserve"> implantado.</w:t>
      </w:r>
    </w:p>
    <w:bookmarkEnd w:id="12"/>
    <w:p w:rsidR="00360694" w:rsidRDefault="00360694" w:rsidP="00360694">
      <w:pPr>
        <w:rPr>
          <w:rFonts w:cs="Arial"/>
          <w:kern w:val="32"/>
        </w:rPr>
      </w:pPr>
    </w:p>
    <w:p w:rsidR="00012B7D" w:rsidRDefault="00012B7D" w:rsidP="00B14A61">
      <w:pPr>
        <w:pStyle w:val="Ttulo2"/>
        <w:rPr>
          <w:noProof/>
        </w:rPr>
      </w:pPr>
      <w:bookmarkStart w:id="13" w:name="_Toc427949034"/>
      <w:r w:rsidRPr="0080005A">
        <w:rPr>
          <w:noProof/>
        </w:rPr>
        <w:t>justificativa</w:t>
      </w:r>
      <w:bookmarkEnd w:id="13"/>
    </w:p>
    <w:p w:rsidR="00792FDC" w:rsidRPr="00792FDC" w:rsidRDefault="00792FDC" w:rsidP="00792FDC">
      <w:pPr>
        <w:widowControl w:val="0"/>
        <w:spacing w:after="100"/>
        <w:ind w:firstLine="851"/>
        <w:rPr>
          <w:rFonts w:cs="Arial"/>
          <w:sz w:val="28"/>
        </w:rPr>
      </w:pPr>
      <w:r w:rsidRPr="00792FDC">
        <w:rPr>
          <w:rFonts w:eastAsia="Helvetica" w:cs="Arial"/>
          <w:color w:val="000000"/>
        </w:rPr>
        <w:t xml:space="preserve">Nota-se um grande crescimento no Campus Capivari, com passar do tempo as necessidades </w:t>
      </w:r>
      <w:r w:rsidR="00B14A61">
        <w:rPr>
          <w:rFonts w:eastAsia="Helvetica" w:cs="Arial"/>
          <w:color w:val="000000"/>
        </w:rPr>
        <w:t>quanto ao estacionamento são de</w:t>
      </w:r>
      <w:r w:rsidRPr="00792FDC">
        <w:rPr>
          <w:rFonts w:eastAsia="Helvetica" w:cs="Arial"/>
          <w:color w:val="000000"/>
        </w:rPr>
        <w:t xml:space="preserve"> encontrar vagas, garantir a vaga dos funcionários, a quantidade reservada para visitantes no instituto, localização do dono do veículo e entre outros estão cada vez maiores. Outro ponto </w:t>
      </w:r>
      <w:r w:rsidR="00B14A61">
        <w:rPr>
          <w:rFonts w:eastAsia="Helvetica" w:cs="Arial"/>
          <w:color w:val="000000"/>
        </w:rPr>
        <w:t>notório</w:t>
      </w:r>
      <w:r w:rsidRPr="00792FDC">
        <w:rPr>
          <w:rFonts w:eastAsia="Helvetica" w:cs="Arial"/>
          <w:color w:val="000000"/>
        </w:rPr>
        <w:t xml:space="preserve"> é o controle de saí</w:t>
      </w:r>
      <w:r w:rsidR="00B14A61">
        <w:rPr>
          <w:rFonts w:eastAsia="Helvetica" w:cs="Arial"/>
          <w:color w:val="000000"/>
        </w:rPr>
        <w:t>da de alunos menores de idade, c</w:t>
      </w:r>
      <w:r w:rsidRPr="00792FDC">
        <w:rPr>
          <w:rFonts w:eastAsia="Helvetica" w:cs="Arial"/>
          <w:color w:val="000000"/>
        </w:rPr>
        <w:t>om o Ensin</w:t>
      </w:r>
      <w:r w:rsidR="00B14A61">
        <w:rPr>
          <w:rFonts w:eastAsia="Helvetica" w:cs="Arial"/>
          <w:color w:val="000000"/>
        </w:rPr>
        <w:t>o Médio integrado totalmente ao</w:t>
      </w:r>
      <w:r w:rsidRPr="00792FDC">
        <w:rPr>
          <w:rFonts w:eastAsia="Helvetica" w:cs="Arial"/>
          <w:color w:val="000000"/>
        </w:rPr>
        <w:t xml:space="preserve"> Campus, o fluxo de adolescentes aumentou muito.</w:t>
      </w:r>
    </w:p>
    <w:p w:rsidR="00792FDC" w:rsidRPr="00792FDC" w:rsidRDefault="00B14A61" w:rsidP="00B14A61">
      <w:pPr>
        <w:widowControl w:val="0"/>
        <w:spacing w:after="100"/>
        <w:ind w:firstLine="851"/>
        <w:rPr>
          <w:rFonts w:cs="Arial"/>
          <w:sz w:val="28"/>
        </w:rPr>
      </w:pPr>
      <w:r>
        <w:rPr>
          <w:rFonts w:eastAsia="Helvetica" w:cs="Arial"/>
          <w:color w:val="000000"/>
        </w:rPr>
        <w:t>Evidentemente</w:t>
      </w:r>
      <w:r w:rsidR="00792FDC" w:rsidRPr="00792FDC">
        <w:rPr>
          <w:rFonts w:eastAsia="Helvetica" w:cs="Arial"/>
          <w:color w:val="000000"/>
        </w:rPr>
        <w:t>, faz-se necessário um sistema para organizar e otimizar esses processos buscando garantir maior segurança para os que frequentam o prédio.</w:t>
      </w:r>
    </w:p>
    <w:p w:rsidR="00370E34" w:rsidRDefault="00370E34" w:rsidP="00CC16C5">
      <w:pPr>
        <w:pStyle w:val="Ttulo2"/>
      </w:pPr>
      <w:bookmarkStart w:id="14" w:name="_Toc124080446"/>
      <w:bookmarkStart w:id="15" w:name="_Toc125374508"/>
      <w:bookmarkStart w:id="16" w:name="_Toc156754357"/>
      <w:bookmarkStart w:id="17" w:name="_Toc427949035"/>
      <w:r w:rsidRPr="004C56C6">
        <w:t>objetivo</w:t>
      </w:r>
      <w:bookmarkStart w:id="18" w:name="_Toc124080447"/>
      <w:bookmarkEnd w:id="14"/>
      <w:bookmarkEnd w:id="15"/>
      <w:bookmarkEnd w:id="16"/>
      <w:bookmarkEnd w:id="17"/>
    </w:p>
    <w:p w:rsidR="00370E34" w:rsidRDefault="00E34F13" w:rsidP="00E34F13">
      <w:pPr>
        <w:ind w:firstLine="851"/>
      </w:pPr>
      <w:r>
        <w:t>Dentre todos os objetivos de valor de agregação acadêmica, e</w:t>
      </w:r>
      <w:r w:rsidR="00370E34">
        <w:t>ste trabalho objetiva:</w:t>
      </w:r>
    </w:p>
    <w:p w:rsidR="00370E34" w:rsidRPr="00792FDC" w:rsidRDefault="00792FDC" w:rsidP="00001442">
      <w:pPr>
        <w:numPr>
          <w:ilvl w:val="0"/>
          <w:numId w:val="13"/>
        </w:numPr>
        <w:rPr>
          <w:rFonts w:cs="Arial"/>
        </w:rPr>
      </w:pPr>
      <w:r w:rsidRPr="00792FDC">
        <w:rPr>
          <w:rFonts w:eastAsia="Helvetica" w:cs="Arial"/>
          <w:color w:val="000000"/>
        </w:rPr>
        <w:t>Aumentar a segurança do campus, evitando a saída de alunos menores, antes do horário previsto, sem autorização e sem acompanhamento de um responsável;</w:t>
      </w:r>
    </w:p>
    <w:p w:rsidR="00370E34" w:rsidRPr="00792FDC" w:rsidRDefault="00792FDC" w:rsidP="00001442">
      <w:pPr>
        <w:numPr>
          <w:ilvl w:val="0"/>
          <w:numId w:val="13"/>
        </w:numPr>
        <w:rPr>
          <w:rFonts w:cs="Arial"/>
        </w:rPr>
      </w:pPr>
      <w:r w:rsidRPr="00792FDC">
        <w:rPr>
          <w:rFonts w:eastAsia="Helvetica" w:cs="Arial"/>
          <w:color w:val="000000"/>
        </w:rPr>
        <w:t>Organizar as vagas do estacionamento</w:t>
      </w:r>
      <w:r w:rsidR="00370E34" w:rsidRPr="00792FDC">
        <w:rPr>
          <w:rFonts w:cs="Arial"/>
          <w:noProof/>
        </w:rPr>
        <w:t xml:space="preserve">; </w:t>
      </w:r>
    </w:p>
    <w:p w:rsidR="00370E34" w:rsidRPr="00792FDC" w:rsidRDefault="00792FDC" w:rsidP="00001442">
      <w:pPr>
        <w:numPr>
          <w:ilvl w:val="0"/>
          <w:numId w:val="13"/>
        </w:numPr>
        <w:rPr>
          <w:rFonts w:cs="Arial"/>
        </w:rPr>
      </w:pPr>
      <w:r w:rsidRPr="00792FDC">
        <w:rPr>
          <w:rFonts w:eastAsia="Helvetica" w:cs="Arial"/>
          <w:color w:val="000000"/>
        </w:rPr>
        <w:t>Otimizar a autenticação dos membros do campus, já na entrada do prédio;</w:t>
      </w:r>
    </w:p>
    <w:p w:rsidR="00792FDC" w:rsidRPr="00792FDC" w:rsidRDefault="00792FDC" w:rsidP="00001442">
      <w:pPr>
        <w:numPr>
          <w:ilvl w:val="0"/>
          <w:numId w:val="13"/>
        </w:numPr>
        <w:rPr>
          <w:rFonts w:cs="Arial"/>
        </w:rPr>
      </w:pPr>
      <w:r w:rsidRPr="00792FDC">
        <w:rPr>
          <w:rFonts w:eastAsia="Helvetica" w:cs="Arial"/>
          <w:color w:val="000000"/>
        </w:rPr>
        <w:t>Auxiliar o trabalho dos vigilantes;</w:t>
      </w:r>
    </w:p>
    <w:p w:rsidR="00792FDC" w:rsidRPr="00792FDC" w:rsidRDefault="00792FDC" w:rsidP="00001442">
      <w:pPr>
        <w:numPr>
          <w:ilvl w:val="0"/>
          <w:numId w:val="13"/>
        </w:numPr>
        <w:rPr>
          <w:rFonts w:cs="Arial"/>
        </w:rPr>
      </w:pPr>
      <w:r w:rsidRPr="00792FDC">
        <w:rPr>
          <w:rFonts w:eastAsia="Helvetica" w:cs="Arial"/>
          <w:color w:val="000000"/>
        </w:rPr>
        <w:t>Facilitar o arquivo de documentos.</w:t>
      </w:r>
    </w:p>
    <w:p w:rsidR="00762F68" w:rsidRDefault="00762F68" w:rsidP="00762F68">
      <w:pPr>
        <w:tabs>
          <w:tab w:val="clear" w:pos="851"/>
        </w:tabs>
        <w:rPr>
          <w:noProof/>
        </w:rPr>
      </w:pPr>
    </w:p>
    <w:p w:rsidR="00762F68" w:rsidRDefault="00762F68" w:rsidP="00762F68">
      <w:pPr>
        <w:tabs>
          <w:tab w:val="clear" w:pos="851"/>
        </w:tabs>
      </w:pPr>
    </w:p>
    <w:p w:rsidR="00370E34" w:rsidRDefault="00370E34" w:rsidP="003712CA">
      <w:pPr>
        <w:sectPr w:rsidR="00370E34" w:rsidSect="002A73B7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370E34" w:rsidRDefault="0074089D" w:rsidP="00001442">
      <w:pPr>
        <w:pStyle w:val="Ttulo1"/>
        <w:numPr>
          <w:ilvl w:val="0"/>
          <w:numId w:val="14"/>
        </w:numPr>
      </w:pPr>
      <w:bookmarkStart w:id="19" w:name="_Toc427949036"/>
      <w:bookmarkEnd w:id="18"/>
      <w:r>
        <w:lastRenderedPageBreak/>
        <w:t>rEQUISITOS DO SISTEMA</w:t>
      </w:r>
      <w:bookmarkEnd w:id="19"/>
    </w:p>
    <w:p w:rsidR="00370E34" w:rsidRPr="00627417" w:rsidRDefault="0074089D" w:rsidP="00CC16C5">
      <w:pPr>
        <w:pStyle w:val="Ttulo2"/>
        <w:rPr>
          <w:rFonts w:cs="Times New Roman"/>
        </w:rPr>
      </w:pPr>
      <w:bookmarkStart w:id="20" w:name="_Toc427949037"/>
      <w:r w:rsidRPr="00627417">
        <w:rPr>
          <w:rFonts w:cs="Times New Roman"/>
        </w:rPr>
        <w:t>rEQUISITOS FUNCIONAIS</w:t>
      </w:r>
      <w:bookmarkEnd w:id="20"/>
      <w:r w:rsidR="00A10A2D" w:rsidRPr="00627417">
        <w:rPr>
          <w:rFonts w:cs="Times New Roman"/>
        </w:rPr>
        <w:t xml:space="preserve"> </w:t>
      </w:r>
    </w:p>
    <w:p w:rsidR="00A55851" w:rsidRPr="005C20B8" w:rsidRDefault="00370E34" w:rsidP="005C20B8">
      <w:r w:rsidRPr="004B1208">
        <w:tab/>
      </w:r>
      <w:r w:rsidR="005C20B8">
        <w:t>Os requisitos funcionais especificam ações que o sistema é capaz de executar</w:t>
      </w:r>
      <w:r w:rsidR="005C20B8" w:rsidRPr="005C20B8">
        <w:t>. Nesse sistema tem-se as seguintes funções: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usuário do sistema (CRUD, liberar permissões);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 xml:space="preserve">Manter dados do Aluno (CRUD, </w:t>
      </w:r>
      <w:r w:rsidR="00B46C66" w:rsidRPr="005C20B8">
        <w:rPr>
          <w:rFonts w:cs="Arial"/>
          <w:szCs w:val="24"/>
        </w:rPr>
        <w:t>importar</w:t>
      </w:r>
      <w:r w:rsidRPr="005C20B8">
        <w:rPr>
          <w:rFonts w:cs="Arial"/>
          <w:szCs w:val="24"/>
        </w:rPr>
        <w:t xml:space="preserve"> dados de alunos do software NAMBEI);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Professor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Terceirizado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Fornecedor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Visitante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Vigilante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dados do Funcionário do IFSP (CRUD);</w:t>
      </w:r>
    </w:p>
    <w:p w:rsidR="005C20B8" w:rsidRPr="005C20B8" w:rsidRDefault="005C20B8" w:rsidP="00DA3898">
      <w:r w:rsidRPr="005C20B8">
        <w:t>Solicitar vaga para estacionamento (sendo que os privilégios são dos servidores públicos);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Solicitar autorização de saída para aluno menor de idade (processo qual o aluno solicita saída para a assistente estudantil, ela verifica com os pais através de um telefonema e/ou e-mail se o aluno pode sair. Se aprovado, ela informa no sistema e irá aparecer para o vigilante também, assim o aluno poderá ser liberado na portaria);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Verificar a quantidade de carros estacionados no âmbito escolar, uma vez que, será delimitado no sistema a quantidade de vagas disponíveis;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 xml:space="preserve">Registrar permanência de veículos (quando um veículo apresentar problemas e necessitar ficar no </w:t>
      </w:r>
      <w:r w:rsidRPr="005C20B8">
        <w:rPr>
          <w:rFonts w:cs="Arial"/>
          <w:i/>
          <w:szCs w:val="24"/>
        </w:rPr>
        <w:t>Campus</w:t>
      </w:r>
      <w:r w:rsidRPr="005C20B8">
        <w:rPr>
          <w:rFonts w:cs="Arial"/>
          <w:szCs w:val="24"/>
        </w:rPr>
        <w:t xml:space="preserve"> fora do horário de funcionamento do IFSP);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Agendamento de Visitas (CRUD);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Registro de saída e entrada de funcionários terceirizados;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Manter Agendamento de fornecedores para carga/descarga;</w:t>
      </w:r>
    </w:p>
    <w:p w:rsidR="005C20B8" w:rsidRPr="005C20B8" w:rsidRDefault="005C20B8" w:rsidP="005C20B8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Gerenciar o fluxo do estacionamento em dias, baseado na agenda (horário) dos servidores públicos;</w:t>
      </w:r>
    </w:p>
    <w:p w:rsidR="00370E34" w:rsidRPr="00C5754E" w:rsidRDefault="005C20B8" w:rsidP="00151454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5C20B8">
        <w:rPr>
          <w:rFonts w:cs="Arial"/>
          <w:szCs w:val="24"/>
        </w:rPr>
        <w:t>Gerar relatórios mensais sobre o controle/gerenciamento da portaria</w:t>
      </w:r>
      <w:r w:rsidR="0090598F">
        <w:rPr>
          <w:rFonts w:cs="Arial"/>
          <w:szCs w:val="24"/>
        </w:rPr>
        <w:t>.</w:t>
      </w:r>
    </w:p>
    <w:p w:rsidR="00370E34" w:rsidRPr="00627417" w:rsidRDefault="00D24AEB" w:rsidP="00CC16C5">
      <w:pPr>
        <w:pStyle w:val="Ttulo2"/>
        <w:rPr>
          <w:rFonts w:cs="Times New Roman"/>
        </w:rPr>
      </w:pPr>
      <w:bookmarkStart w:id="21" w:name="_Toc427949038"/>
      <w:r w:rsidRPr="00627417">
        <w:rPr>
          <w:rFonts w:cs="Times New Roman"/>
        </w:rPr>
        <w:t>requisitos não- funcionais</w:t>
      </w:r>
      <w:bookmarkEnd w:id="21"/>
    </w:p>
    <w:p w:rsidR="00A55851" w:rsidRDefault="00370E34" w:rsidP="00DA3898">
      <w:r>
        <w:tab/>
      </w:r>
      <w:r w:rsidR="00A55851" w:rsidRPr="00A55851">
        <w:t>Este item apresenta os requisitos não-funcionais do sistema de Controle de Acesso, que especificam restrições sobre os serviços ou funções providas do sistema</w:t>
      </w:r>
      <w:r w:rsidR="00A55851">
        <w:t>.</w:t>
      </w:r>
    </w:p>
    <w:p w:rsidR="00F774F6" w:rsidRPr="000368E9" w:rsidRDefault="00A55851" w:rsidP="00F774F6">
      <w:pPr>
        <w:pStyle w:val="Estilo2"/>
        <w:numPr>
          <w:ilvl w:val="0"/>
          <w:numId w:val="21"/>
        </w:numPr>
        <w:jc w:val="both"/>
        <w:rPr>
          <w:rFonts w:cs="Arial"/>
          <w:szCs w:val="24"/>
        </w:rPr>
      </w:pPr>
      <w:r w:rsidRPr="00A55851">
        <w:rPr>
          <w:rFonts w:cs="Arial"/>
          <w:szCs w:val="24"/>
        </w:rPr>
        <w:t>O sistema será implementado direcionado a plataforma Desktop.</w:t>
      </w:r>
      <w:bookmarkStart w:id="22" w:name="_Toc124080469"/>
      <w:bookmarkStart w:id="23" w:name="_Toc125201972"/>
      <w:bookmarkStart w:id="24" w:name="_Toc125374528"/>
    </w:p>
    <w:p w:rsidR="00F774F6" w:rsidRDefault="00F774F6" w:rsidP="00F774F6">
      <w:pPr>
        <w:pStyle w:val="Ttulo2"/>
      </w:pPr>
      <w:bookmarkStart w:id="25" w:name="_Toc427949039"/>
      <w:r>
        <w:t>Plataforma Necessária</w:t>
      </w:r>
      <w:bookmarkEnd w:id="25"/>
    </w:p>
    <w:p w:rsidR="00F774F6" w:rsidRDefault="00F774F6" w:rsidP="00F774F6">
      <w:pPr>
        <w:rPr>
          <w:lang w:eastAsia="pt-BR"/>
        </w:rPr>
      </w:pPr>
    </w:p>
    <w:p w:rsidR="00F774F6" w:rsidRDefault="001F225C" w:rsidP="001F225C">
      <w:pPr>
        <w:pStyle w:val="Ttulo2"/>
      </w:pPr>
      <w:bookmarkStart w:id="26" w:name="_Toc427949040"/>
      <w:proofErr w:type="gramStart"/>
      <w:r>
        <w:lastRenderedPageBreak/>
        <w:t>PlatafoRma  existente</w:t>
      </w:r>
      <w:bookmarkEnd w:id="26"/>
      <w:proofErr w:type="gramEnd"/>
    </w:p>
    <w:p w:rsidR="00531396" w:rsidRDefault="00531396" w:rsidP="00531396">
      <w:pPr>
        <w:rPr>
          <w:lang w:eastAsia="pt-BR"/>
        </w:rPr>
      </w:pPr>
    </w:p>
    <w:p w:rsidR="00531396" w:rsidRPr="00531396" w:rsidRDefault="00531396" w:rsidP="00531396">
      <w:pPr>
        <w:pStyle w:val="Corpodetexto"/>
        <w:rPr>
          <w:lang w:eastAsia="pt-BR"/>
        </w:rPr>
        <w:sectPr w:rsidR="00531396" w:rsidRPr="00531396" w:rsidSect="008B07EE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:rsidR="008F48AE" w:rsidRPr="00C71B9D" w:rsidRDefault="00077E8B" w:rsidP="008F48AE">
      <w:pPr>
        <w:pStyle w:val="Ttulo1"/>
        <w:rPr>
          <w:color w:val="000000"/>
        </w:rPr>
      </w:pPr>
      <w:bookmarkStart w:id="27" w:name="_Toc427949041"/>
      <w:r>
        <w:rPr>
          <w:color w:val="000000"/>
        </w:rPr>
        <w:lastRenderedPageBreak/>
        <w:t>Análise do projeto</w:t>
      </w:r>
      <w:bookmarkEnd w:id="27"/>
    </w:p>
    <w:p w:rsidR="007F3CD8" w:rsidRDefault="007F3CD8" w:rsidP="00DA3898">
      <w:r>
        <w:tab/>
      </w:r>
      <w:r w:rsidR="00F774F6">
        <w:t xml:space="preserve">Para </w:t>
      </w:r>
      <w:r w:rsidR="00324E3A">
        <w:t xml:space="preserve">a criação do sistema ser consistente, foi criado variados diagramas </w:t>
      </w:r>
      <w:r w:rsidR="00F774F6">
        <w:t>do sistema</w:t>
      </w:r>
      <w:r w:rsidR="00324E3A">
        <w:t>, que serão exibidos e explicados ao longo do capitulo</w:t>
      </w:r>
      <w:r w:rsidRPr="007F3CD8">
        <w:t>.</w:t>
      </w:r>
      <w:r w:rsidR="00324E3A">
        <w:t xml:space="preserve"> </w:t>
      </w:r>
    </w:p>
    <w:p w:rsidR="00391779" w:rsidRDefault="00877B67" w:rsidP="00391779">
      <w:pPr>
        <w:pStyle w:val="Ttulo2"/>
      </w:pPr>
      <w:bookmarkStart w:id="28" w:name="_Toc427949042"/>
      <w:r>
        <w:t>Diagrama de caso de uso</w:t>
      </w:r>
      <w:bookmarkEnd w:id="28"/>
    </w:p>
    <w:p w:rsidR="00DE0429" w:rsidRDefault="00DE0429" w:rsidP="00DE0429">
      <w:r>
        <w:tab/>
      </w:r>
      <w:r w:rsidRPr="00E94075">
        <w:t>Através deste</w:t>
      </w:r>
      <w:r w:rsidR="00B46C66">
        <w:t xml:space="preserve">, </w:t>
      </w:r>
      <w:r w:rsidRPr="00E94075">
        <w:t xml:space="preserve">é possível compreender o comportamento </w:t>
      </w:r>
      <w:r w:rsidR="00B46C66">
        <w:t>do sistema em nível de</w:t>
      </w:r>
      <w:r w:rsidR="00570268">
        <w:t xml:space="preserve"> usuário. A figura </w:t>
      </w:r>
      <w:r w:rsidRPr="00E94075">
        <w:t xml:space="preserve">a seguir, mostra uma visão ampla das funcionalidades que o Sistema de Controle de Acesso oferece. </w:t>
      </w:r>
    </w:p>
    <w:p w:rsidR="00C21C9A" w:rsidRPr="00C21C9A" w:rsidRDefault="005F7A93" w:rsidP="00C21C9A">
      <w:pPr>
        <w:pStyle w:val="Corpodetexto"/>
      </w:pPr>
      <w:r>
        <w:rPr>
          <w:noProof/>
          <w:lang w:eastAsia="pt-BR"/>
        </w:rPr>
        <w:t xml:space="preserve"> </w:t>
      </w:r>
      <w:r w:rsidR="00C21C9A">
        <w:rPr>
          <w:noProof/>
          <w:lang w:eastAsia="pt-BR"/>
        </w:rPr>
        <w:drawing>
          <wp:inline distT="0" distB="0" distL="0" distR="0">
            <wp:extent cx="5747072" cy="5500047"/>
            <wp:effectExtent l="0" t="0" r="6350" b="5715"/>
            <wp:docPr id="1" name="Picture 1" descr="C:\Users\Beatriz\Desktop\Sistema de Acesso - Caso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atriz\Desktop\Sistema de Acesso - Caso de Us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486" cy="551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429" w:rsidRPr="00C21C9A" w:rsidRDefault="00DE0429" w:rsidP="00DE0429">
      <w:pPr>
        <w:jc w:val="center"/>
        <w:rPr>
          <w:rFonts w:cs="Arial"/>
          <w:lang w:eastAsia="pt-BR"/>
        </w:rPr>
      </w:pPr>
      <w:r w:rsidRPr="00C21C9A">
        <w:rPr>
          <w:rFonts w:cs="Arial"/>
          <w:sz w:val="20"/>
          <w:lang w:eastAsia="pt-BR"/>
        </w:rPr>
        <w:t xml:space="preserve">Figura </w:t>
      </w:r>
      <w:r w:rsidRPr="00B46C66">
        <w:rPr>
          <w:rFonts w:cs="Arial"/>
          <w:sz w:val="20"/>
          <w:lang w:eastAsia="pt-BR"/>
        </w:rPr>
        <w:t>N°</w:t>
      </w:r>
      <w:r w:rsidR="00B46C66">
        <w:rPr>
          <w:rFonts w:cs="Arial"/>
          <w:sz w:val="20"/>
          <w:lang w:eastAsia="pt-BR"/>
        </w:rPr>
        <w:t>1 - Diagrama de Casos</w:t>
      </w:r>
      <w:r w:rsidRPr="00C21C9A">
        <w:rPr>
          <w:rFonts w:cs="Arial"/>
          <w:sz w:val="20"/>
          <w:lang w:eastAsia="pt-BR"/>
        </w:rPr>
        <w:t xml:space="preserve"> de Uso.</w:t>
      </w:r>
    </w:p>
    <w:p w:rsidR="004824E8" w:rsidRDefault="004824E8" w:rsidP="004824E8">
      <w:r>
        <w:lastRenderedPageBreak/>
        <w:tab/>
      </w:r>
      <w:r w:rsidRPr="00E94075">
        <w:t>Um dos itens principais do Diagrama de Casos de Uso são os atores. Eles representam os papéis desempenhados pelos diversos usuários do sistema. A seguir, uma breve descrição de cada ator deste diagrama.</w:t>
      </w:r>
    </w:p>
    <w:p w:rsidR="004824E8" w:rsidRPr="00E94075" w:rsidRDefault="004824E8" w:rsidP="004824E8">
      <w:pPr>
        <w:ind w:left="851"/>
        <w:rPr>
          <w:rFonts w:cs="Arial"/>
        </w:rPr>
      </w:pPr>
    </w:p>
    <w:p w:rsidR="004824E8" w:rsidRPr="00E94075" w:rsidRDefault="004824E8" w:rsidP="004824E8">
      <w:pPr>
        <w:pStyle w:val="PargrafodaLista"/>
        <w:numPr>
          <w:ilvl w:val="0"/>
          <w:numId w:val="25"/>
        </w:numPr>
        <w:tabs>
          <w:tab w:val="clear" w:pos="851"/>
        </w:tabs>
        <w:spacing w:after="160" w:line="259" w:lineRule="auto"/>
        <w:rPr>
          <w:rFonts w:cs="Arial"/>
          <w:b/>
          <w:lang w:eastAsia="pt-BR"/>
        </w:rPr>
      </w:pPr>
      <w:r w:rsidRPr="00E94075">
        <w:rPr>
          <w:rFonts w:cs="Arial"/>
          <w:b/>
          <w:lang w:eastAsia="pt-BR"/>
        </w:rPr>
        <w:t>Administração</w:t>
      </w:r>
    </w:p>
    <w:p w:rsidR="004824E8" w:rsidRDefault="004824E8" w:rsidP="004824E8">
      <w:pPr>
        <w:ind w:left="1416"/>
        <w:rPr>
          <w:rFonts w:cs="Arial"/>
          <w:lang w:eastAsia="pt-BR"/>
        </w:rPr>
      </w:pPr>
      <w:r w:rsidRPr="00E94075">
        <w:rPr>
          <w:rFonts w:cs="Arial"/>
          <w:lang w:eastAsia="pt-BR"/>
        </w:rPr>
        <w:t xml:space="preserve">São os funcionários que trabalham de fato na área administrativa do </w:t>
      </w:r>
      <w:r w:rsidRPr="00E94075">
        <w:rPr>
          <w:rFonts w:cs="Arial"/>
          <w:i/>
          <w:lang w:eastAsia="pt-BR"/>
        </w:rPr>
        <w:t>Campus</w:t>
      </w:r>
      <w:r w:rsidRPr="00E94075">
        <w:rPr>
          <w:rFonts w:cs="Arial"/>
          <w:lang w:eastAsia="pt-BR"/>
        </w:rPr>
        <w:t xml:space="preserve"> que terão acesso ao sistema. Eles são responsáveis pelas funcionalidades burocráticas do sistema.</w:t>
      </w:r>
    </w:p>
    <w:p w:rsidR="004824E8" w:rsidRPr="0034715A" w:rsidRDefault="004824E8" w:rsidP="004824E8">
      <w:pPr>
        <w:ind w:left="1416"/>
        <w:rPr>
          <w:rFonts w:cs="Arial"/>
          <w:lang w:eastAsia="pt-BR"/>
        </w:rPr>
      </w:pPr>
    </w:p>
    <w:p w:rsidR="004824E8" w:rsidRPr="00E94075" w:rsidRDefault="004824E8" w:rsidP="004824E8">
      <w:pPr>
        <w:pStyle w:val="PargrafodaLista"/>
        <w:numPr>
          <w:ilvl w:val="0"/>
          <w:numId w:val="25"/>
        </w:numPr>
        <w:tabs>
          <w:tab w:val="clear" w:pos="851"/>
        </w:tabs>
        <w:spacing w:after="160" w:line="259" w:lineRule="auto"/>
        <w:rPr>
          <w:rFonts w:cs="Arial"/>
          <w:b/>
          <w:lang w:eastAsia="pt-BR"/>
        </w:rPr>
      </w:pPr>
      <w:r w:rsidRPr="00E94075">
        <w:rPr>
          <w:rFonts w:cs="Arial"/>
          <w:b/>
          <w:lang w:eastAsia="pt-BR"/>
        </w:rPr>
        <w:t>Administrador do Sistema</w:t>
      </w:r>
    </w:p>
    <w:p w:rsidR="004824E8" w:rsidRPr="00E94075" w:rsidRDefault="004824E8" w:rsidP="004824E8">
      <w:pPr>
        <w:ind w:left="1416"/>
        <w:rPr>
          <w:rFonts w:cs="Arial"/>
          <w:lang w:eastAsia="pt-BR"/>
        </w:rPr>
      </w:pPr>
      <w:r w:rsidRPr="00E94075">
        <w:rPr>
          <w:rFonts w:cs="Arial"/>
          <w:lang w:eastAsia="pt-BR"/>
        </w:rPr>
        <w:t>Usuário máster do sistema. Responsável por incluir,</w:t>
      </w:r>
      <w:r w:rsidR="005F7A93">
        <w:rPr>
          <w:rFonts w:cs="Arial"/>
          <w:lang w:eastAsia="pt-BR"/>
        </w:rPr>
        <w:t xml:space="preserve"> visualizar, alterar e excluir usuários e/ou</w:t>
      </w:r>
      <w:r w:rsidRPr="00E94075">
        <w:rPr>
          <w:rFonts w:cs="Arial"/>
          <w:lang w:eastAsia="pt-BR"/>
        </w:rPr>
        <w:t xml:space="preserve"> permissões de acesso e, responsável por manter o sistema sempre em funcionamento. </w:t>
      </w:r>
    </w:p>
    <w:p w:rsidR="004824E8" w:rsidRPr="00E94075" w:rsidRDefault="004824E8" w:rsidP="004824E8">
      <w:pPr>
        <w:pStyle w:val="PargrafodaLista"/>
        <w:ind w:left="1276"/>
        <w:rPr>
          <w:rFonts w:cs="Arial"/>
          <w:lang w:eastAsia="pt-BR"/>
        </w:rPr>
      </w:pPr>
    </w:p>
    <w:p w:rsidR="004824E8" w:rsidRPr="00E94075" w:rsidRDefault="004824E8" w:rsidP="004824E8">
      <w:pPr>
        <w:pStyle w:val="PargrafodaLista"/>
        <w:numPr>
          <w:ilvl w:val="0"/>
          <w:numId w:val="25"/>
        </w:numPr>
        <w:tabs>
          <w:tab w:val="clear" w:pos="851"/>
        </w:tabs>
        <w:spacing w:after="160" w:line="259" w:lineRule="auto"/>
        <w:rPr>
          <w:rFonts w:cs="Arial"/>
          <w:b/>
          <w:lang w:eastAsia="pt-BR"/>
        </w:rPr>
      </w:pPr>
      <w:r w:rsidRPr="00E94075">
        <w:rPr>
          <w:rFonts w:cs="Arial"/>
          <w:b/>
          <w:lang w:eastAsia="pt-BR"/>
        </w:rPr>
        <w:t>Assistente de Alunos</w:t>
      </w:r>
    </w:p>
    <w:p w:rsidR="004824E8" w:rsidRPr="00E94075" w:rsidRDefault="004824E8" w:rsidP="004824E8">
      <w:pPr>
        <w:pStyle w:val="PargrafodaLista"/>
        <w:ind w:left="1416"/>
        <w:rPr>
          <w:rFonts w:cs="Arial"/>
          <w:lang w:eastAsia="pt-BR"/>
        </w:rPr>
      </w:pPr>
      <w:r w:rsidRPr="00E94075">
        <w:rPr>
          <w:rFonts w:cs="Arial"/>
          <w:lang w:eastAsia="pt-BR"/>
        </w:rPr>
        <w:t xml:space="preserve">Funcionário responsável pela solicitação de saída de alunos menores de </w:t>
      </w:r>
      <w:r w:rsidR="00A45988">
        <w:rPr>
          <w:rFonts w:cs="Arial"/>
          <w:lang w:eastAsia="pt-BR"/>
        </w:rPr>
        <w:t>idade fora do horário de aula e</w:t>
      </w:r>
      <w:r w:rsidRPr="00E94075">
        <w:rPr>
          <w:rFonts w:cs="Arial"/>
          <w:lang w:eastAsia="pt-BR"/>
        </w:rPr>
        <w:t xml:space="preserve"> verificar a segurança do aluno dentro do instituto.</w:t>
      </w:r>
    </w:p>
    <w:p w:rsidR="004824E8" w:rsidRPr="00E94075" w:rsidRDefault="004824E8" w:rsidP="004824E8">
      <w:pPr>
        <w:pStyle w:val="PargrafodaLista"/>
        <w:ind w:left="1287"/>
        <w:rPr>
          <w:rFonts w:cs="Arial"/>
          <w:lang w:eastAsia="pt-BR"/>
        </w:rPr>
      </w:pPr>
    </w:p>
    <w:p w:rsidR="004824E8" w:rsidRPr="00E94075" w:rsidRDefault="004824E8" w:rsidP="004824E8">
      <w:pPr>
        <w:pStyle w:val="PargrafodaLista"/>
        <w:numPr>
          <w:ilvl w:val="0"/>
          <w:numId w:val="25"/>
        </w:numPr>
        <w:tabs>
          <w:tab w:val="clear" w:pos="851"/>
        </w:tabs>
        <w:spacing w:after="160" w:line="259" w:lineRule="auto"/>
        <w:rPr>
          <w:rFonts w:cs="Arial"/>
          <w:b/>
          <w:lang w:eastAsia="pt-BR"/>
        </w:rPr>
      </w:pPr>
      <w:r w:rsidRPr="00E94075">
        <w:rPr>
          <w:rFonts w:cs="Arial"/>
          <w:b/>
          <w:lang w:eastAsia="pt-BR"/>
        </w:rPr>
        <w:t>Coordenadoria</w:t>
      </w:r>
    </w:p>
    <w:p w:rsidR="004824E8" w:rsidRPr="00E94075" w:rsidRDefault="004824E8" w:rsidP="004824E8">
      <w:pPr>
        <w:tabs>
          <w:tab w:val="left" w:pos="6845"/>
        </w:tabs>
        <w:ind w:left="1418"/>
        <w:rPr>
          <w:rFonts w:cs="Arial"/>
          <w:lang w:eastAsia="pt-BR"/>
        </w:rPr>
      </w:pPr>
      <w:r w:rsidRPr="00E94075">
        <w:rPr>
          <w:rFonts w:cs="Arial"/>
          <w:lang w:eastAsia="pt-BR"/>
        </w:rPr>
        <w:t>Funcionário responsável pelo cadastro de alunos e cadastro do uso do estacionamento.</w:t>
      </w:r>
    </w:p>
    <w:p w:rsidR="004824E8" w:rsidRPr="00E94075" w:rsidRDefault="004824E8" w:rsidP="004824E8">
      <w:pPr>
        <w:pStyle w:val="PargrafodaLista"/>
        <w:ind w:left="1287"/>
        <w:rPr>
          <w:rFonts w:cs="Arial"/>
          <w:b/>
          <w:lang w:eastAsia="pt-BR"/>
        </w:rPr>
      </w:pPr>
    </w:p>
    <w:p w:rsidR="004824E8" w:rsidRPr="00E94075" w:rsidRDefault="004824E8" w:rsidP="004824E8">
      <w:pPr>
        <w:pStyle w:val="PargrafodaLista"/>
        <w:numPr>
          <w:ilvl w:val="0"/>
          <w:numId w:val="25"/>
        </w:numPr>
        <w:tabs>
          <w:tab w:val="clear" w:pos="851"/>
        </w:tabs>
        <w:spacing w:after="160" w:line="259" w:lineRule="auto"/>
        <w:rPr>
          <w:rFonts w:cs="Arial"/>
          <w:b/>
          <w:lang w:eastAsia="pt-BR"/>
        </w:rPr>
      </w:pPr>
      <w:r w:rsidRPr="00E94075">
        <w:rPr>
          <w:rFonts w:cs="Arial"/>
          <w:b/>
          <w:lang w:eastAsia="pt-BR"/>
        </w:rPr>
        <w:t>Vigilante</w:t>
      </w:r>
    </w:p>
    <w:p w:rsidR="004824E8" w:rsidRPr="00E94075" w:rsidRDefault="004824E8" w:rsidP="004824E8">
      <w:pPr>
        <w:ind w:left="1418"/>
        <w:rPr>
          <w:rFonts w:cs="Arial"/>
          <w:lang w:eastAsia="pt-BR"/>
        </w:rPr>
      </w:pPr>
      <w:r w:rsidRPr="00E94075">
        <w:rPr>
          <w:rFonts w:cs="Arial"/>
          <w:lang w:eastAsia="pt-BR"/>
        </w:rPr>
        <w:t xml:space="preserve">Funcionário responsável pela portaria do Campus. Controla o fluxo de entrada e saída de pedestres </w:t>
      </w:r>
      <w:r w:rsidR="00A45988">
        <w:rPr>
          <w:rFonts w:cs="Arial"/>
          <w:lang w:eastAsia="pt-BR"/>
        </w:rPr>
        <w:t>e/</w:t>
      </w:r>
      <w:r w:rsidRPr="00E94075">
        <w:rPr>
          <w:rFonts w:cs="Arial"/>
          <w:lang w:eastAsia="pt-BR"/>
        </w:rPr>
        <w:t>ou de veículos.</w:t>
      </w:r>
    </w:p>
    <w:p w:rsidR="00877B67" w:rsidRDefault="00391779" w:rsidP="00014888">
      <w:pPr>
        <w:pStyle w:val="Ttulo3"/>
      </w:pPr>
      <w:bookmarkStart w:id="29" w:name="_Toc427949043"/>
      <w:r w:rsidRPr="00391779">
        <w:t>ESPECIFICAÇÃO DO CASO DE USO</w:t>
      </w:r>
      <w:bookmarkEnd w:id="29"/>
    </w:p>
    <w:p w:rsidR="00852456" w:rsidRDefault="00852456" w:rsidP="00852456">
      <w:pPr>
        <w:ind w:left="567" w:firstLine="567"/>
        <w:rPr>
          <w:lang w:eastAsia="pt-BR"/>
        </w:rPr>
      </w:pPr>
      <w:r>
        <w:rPr>
          <w:lang w:eastAsia="pt-BR"/>
        </w:rPr>
        <w:tab/>
      </w:r>
      <w:r w:rsidRPr="00A71E09">
        <w:rPr>
          <w:lang w:eastAsia="pt-BR"/>
        </w:rPr>
        <w:t>A especificação de um caso de uso tem como objetivo, descrever em uma linguagem simples, informações como a função em linhas gerais do caso de uso, quais atores participam com ele, quais etapas devem ser executadas pelo ator e pelo sistema para que o caso de uso execute sua função, quais parâmetros devem ser fornecidos e quais restrições e validações o caso de uso deve ter. A seguir, as especificações de casos de uso do sistema.</w:t>
      </w:r>
    </w:p>
    <w:p w:rsidR="00A11727" w:rsidRDefault="00A11727" w:rsidP="00A11727">
      <w:pPr>
        <w:pStyle w:val="Ttulo2"/>
      </w:pPr>
      <w:bookmarkStart w:id="30" w:name="_Toc427949044"/>
      <w:r>
        <w:lastRenderedPageBreak/>
        <w:t>Diagramas de interação</w:t>
      </w:r>
      <w:bookmarkEnd w:id="30"/>
    </w:p>
    <w:p w:rsidR="00A11727" w:rsidRPr="00014888" w:rsidRDefault="00A11727" w:rsidP="00014888">
      <w:pPr>
        <w:pStyle w:val="Ttulo3"/>
      </w:pPr>
      <w:bookmarkStart w:id="31" w:name="_Toc427949045"/>
      <w:r w:rsidRPr="00014888">
        <w:t>DIAGRAMA DE SEQUÊNCIA</w:t>
      </w:r>
      <w:bookmarkEnd w:id="31"/>
    </w:p>
    <w:p w:rsidR="00A11727" w:rsidRPr="00A11727" w:rsidRDefault="00A11727" w:rsidP="00A11727">
      <w:pPr>
        <w:pStyle w:val="Corpodetexto"/>
        <w:rPr>
          <w:lang w:eastAsia="pt-BR"/>
        </w:rPr>
      </w:pPr>
    </w:p>
    <w:p w:rsidR="00A56424" w:rsidRDefault="00A56424" w:rsidP="00A56424">
      <w:pPr>
        <w:pStyle w:val="Ttulo2"/>
      </w:pPr>
      <w:bookmarkStart w:id="32" w:name="_Toc427949046"/>
      <w:r>
        <w:t>Diagrama de classes</w:t>
      </w:r>
      <w:bookmarkEnd w:id="32"/>
    </w:p>
    <w:p w:rsidR="00975251" w:rsidRDefault="00975251" w:rsidP="00975251">
      <w:r>
        <w:tab/>
      </w:r>
      <w:r w:rsidRPr="00A71E09">
        <w:t>Esse diagrama tem como principal objetivo a visua</w:t>
      </w:r>
      <w:r>
        <w:t>lização das classes que compõem</w:t>
      </w:r>
      <w:r w:rsidRPr="00A71E09">
        <w:t xml:space="preserve"> o sistema, com seus respectivos atributos e métodos, bem como em demonstrar como as classes do diagrama se relacionam, complementam e transmitem</w:t>
      </w:r>
      <w:r w:rsidR="00C21C9A">
        <w:t xml:space="preserve"> informações entre si. A figura </w:t>
      </w:r>
      <w:r w:rsidR="00402517">
        <w:t xml:space="preserve">a seguir, mostra </w:t>
      </w:r>
      <w:r w:rsidRPr="00A71E09">
        <w:t>os diagramas de classes que compõem este documento de software.</w:t>
      </w:r>
    </w:p>
    <w:p w:rsidR="002C7893" w:rsidRDefault="00402517" w:rsidP="00402517">
      <w:pPr>
        <w:pStyle w:val="Estilo2"/>
        <w:numPr>
          <w:ilvl w:val="0"/>
          <w:numId w:val="0"/>
        </w:numPr>
        <w:jc w:val="center"/>
      </w:pPr>
      <w:r>
        <w:rPr>
          <w:noProof/>
          <w:lang w:eastAsia="pt-BR"/>
        </w:rPr>
        <w:drawing>
          <wp:inline distT="0" distB="0" distL="0" distR="0" wp14:anchorId="511D56F6" wp14:editId="6D9E0E3B">
            <wp:extent cx="5756910" cy="5193665"/>
            <wp:effectExtent l="0" t="0" r="0" b="0"/>
            <wp:docPr id="4" name="Picture 4" descr="C:\Users\Beatriz\Desktop\Sistema de Acesso - Classes gerar solicitação de saída d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triz\Desktop\Sistema de Acesso - Classes gerar solicitação de saída de alun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19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17" w:rsidRDefault="002C7893" w:rsidP="00402517">
      <w:pPr>
        <w:pStyle w:val="Estilo2"/>
        <w:numPr>
          <w:ilvl w:val="0"/>
          <w:numId w:val="0"/>
        </w:num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394D8BB" wp14:editId="604B5BF8">
            <wp:extent cx="5756910" cy="6635115"/>
            <wp:effectExtent l="0" t="0" r="0" b="0"/>
            <wp:docPr id="5" name="Picture 5" descr="C:\Users\Beatriz\Desktop\Sistema de Acesso - Classes finalizar saída de al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eatriz\Desktop\Sistema de Acesso - Classes finalizar saída de aluno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3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092B" w:rsidRDefault="002C092B" w:rsidP="002C092B">
      <w:pPr>
        <w:pStyle w:val="Estilo2"/>
        <w:numPr>
          <w:ilvl w:val="0"/>
          <w:numId w:val="0"/>
        </w:numPr>
        <w:ind w:left="936"/>
        <w:jc w:val="center"/>
        <w:rPr>
          <w:rFonts w:cs="Arial"/>
        </w:rPr>
      </w:pPr>
      <w:r w:rsidRPr="002C092B">
        <w:tab/>
      </w:r>
      <w:r w:rsidRPr="00402517">
        <w:rPr>
          <w:rFonts w:cs="Arial"/>
          <w:sz w:val="20"/>
        </w:rPr>
        <w:t>Figura N°</w:t>
      </w:r>
      <w:r w:rsidR="00402517" w:rsidRPr="00402517">
        <w:rPr>
          <w:rFonts w:cs="Arial"/>
          <w:sz w:val="20"/>
        </w:rPr>
        <w:t>2</w:t>
      </w:r>
      <w:r w:rsidRPr="00402517">
        <w:rPr>
          <w:rFonts w:cs="Arial"/>
          <w:sz w:val="20"/>
        </w:rPr>
        <w:t xml:space="preserve"> - DC </w:t>
      </w:r>
      <w:r w:rsidR="00402517" w:rsidRPr="00402517">
        <w:rPr>
          <w:rFonts w:cs="Arial"/>
          <w:sz w:val="20"/>
        </w:rPr>
        <w:t>– Gerar</w:t>
      </w:r>
      <w:r w:rsidRPr="00402517">
        <w:rPr>
          <w:rFonts w:cs="Arial"/>
          <w:sz w:val="20"/>
        </w:rPr>
        <w:t xml:space="preserve"> Solicitação de Saída</w:t>
      </w:r>
      <w:r w:rsidR="00402517" w:rsidRPr="00402517">
        <w:rPr>
          <w:rFonts w:cs="Arial"/>
          <w:sz w:val="20"/>
        </w:rPr>
        <w:t xml:space="preserve"> de Aluno</w:t>
      </w:r>
    </w:p>
    <w:p w:rsidR="002C092B" w:rsidRPr="002C092B" w:rsidRDefault="002C092B" w:rsidP="002C092B">
      <w:pPr>
        <w:pStyle w:val="Corpodetexto"/>
      </w:pPr>
    </w:p>
    <w:p w:rsidR="002C092B" w:rsidRPr="002C092B" w:rsidRDefault="002C092B" w:rsidP="002C092B">
      <w:pPr>
        <w:pStyle w:val="Corpodetexto"/>
      </w:pPr>
      <w:r>
        <w:tab/>
      </w:r>
      <w:r w:rsidR="00B47A0E">
        <w:t>O D</w:t>
      </w:r>
      <w:r w:rsidRPr="002C092B">
        <w:t xml:space="preserve">iagrama de Solicitação de Saída retrata o conjunto de classes e relacionamentos que esta rotina executa. </w:t>
      </w:r>
    </w:p>
    <w:p w:rsidR="002C092B" w:rsidRPr="002C092B" w:rsidRDefault="002C092B" w:rsidP="002C092B">
      <w:pPr>
        <w:pStyle w:val="Corpodetexto"/>
      </w:pPr>
      <w:r>
        <w:tab/>
      </w:r>
      <w:r w:rsidRPr="002C092B">
        <w:t xml:space="preserve">Cada classe possuí seus atributos e métodos que se relacionam com outra classe.  </w:t>
      </w:r>
    </w:p>
    <w:p w:rsidR="002C092B" w:rsidRPr="002C092B" w:rsidRDefault="002C092B" w:rsidP="002C092B">
      <w:pPr>
        <w:pStyle w:val="Corpodetexto"/>
      </w:pPr>
    </w:p>
    <w:p w:rsidR="000E46CF" w:rsidRPr="000E46CF" w:rsidRDefault="000E46CF" w:rsidP="000E46CF">
      <w:pPr>
        <w:rPr>
          <w:lang w:eastAsia="pt-BR"/>
        </w:rPr>
      </w:pPr>
    </w:p>
    <w:p w:rsidR="00975251" w:rsidRDefault="002C092B" w:rsidP="007B6590">
      <w:pPr>
        <w:pStyle w:val="Ttulo2"/>
      </w:pPr>
      <w:bookmarkStart w:id="33" w:name="_Toc427949047"/>
      <w:r>
        <w:lastRenderedPageBreak/>
        <w:t>DIAGRAMA de atividades</w:t>
      </w:r>
      <w:bookmarkEnd w:id="33"/>
    </w:p>
    <w:p w:rsidR="00723AFB" w:rsidRPr="00723AFB" w:rsidRDefault="00723AFB" w:rsidP="00723AFB">
      <w:pPr>
        <w:pStyle w:val="Ttulo2"/>
      </w:pPr>
      <w:bookmarkStart w:id="34" w:name="_Toc427949048"/>
      <w:r>
        <w:t>Diagrama de máquina de estados</w:t>
      </w:r>
      <w:bookmarkEnd w:id="34"/>
    </w:p>
    <w:p w:rsidR="00B51C34" w:rsidRDefault="00F12C8E" w:rsidP="00866116">
      <w:pPr>
        <w:pStyle w:val="Ttulo2"/>
      </w:pPr>
      <w:bookmarkStart w:id="35" w:name="_Toc427949049"/>
      <w:r>
        <w:t>MODELO</w:t>
      </w:r>
      <w:r w:rsidR="00866116">
        <w:t xml:space="preserve"> de dados</w:t>
      </w:r>
      <w:bookmarkEnd w:id="35"/>
    </w:p>
    <w:p w:rsidR="00866116" w:rsidRDefault="00866116" w:rsidP="00DA3898">
      <w:r>
        <w:tab/>
      </w:r>
      <w:r w:rsidR="00F774F6">
        <w:t>Este é responsável pelo armazenamento do</w:t>
      </w:r>
      <w:r w:rsidR="00C40AFC">
        <w:t>s</w:t>
      </w:r>
      <w:r w:rsidR="00F774F6">
        <w:t xml:space="preserve"> dados</w:t>
      </w:r>
      <w:r w:rsidRPr="00866116">
        <w:t>.</w:t>
      </w:r>
    </w:p>
    <w:p w:rsidR="00DE5518" w:rsidRDefault="00DE5518" w:rsidP="00014888">
      <w:pPr>
        <w:pStyle w:val="Ttulo3"/>
      </w:pPr>
      <w:bookmarkStart w:id="36" w:name="_Toc427949050"/>
      <w:r>
        <w:t>MODELO DE ENTIDADE E RELACIONAMENTO</w:t>
      </w:r>
      <w:bookmarkEnd w:id="36"/>
    </w:p>
    <w:p w:rsidR="00F774F6" w:rsidRDefault="00DE5518" w:rsidP="00F774F6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 w:rsidR="00F774F6">
        <w:rPr>
          <w:lang w:eastAsia="pt-BR"/>
        </w:rPr>
        <w:t>A seguir encontra-se uma figura do MER, ou seja</w:t>
      </w:r>
      <w:r w:rsidR="00DA7453">
        <w:rPr>
          <w:lang w:eastAsia="pt-BR"/>
        </w:rPr>
        <w:t>,</w:t>
      </w:r>
      <w:r w:rsidR="00F774F6">
        <w:rPr>
          <w:lang w:eastAsia="pt-BR"/>
        </w:rPr>
        <w:t xml:space="preserve"> o modelo lógico de</w:t>
      </w:r>
    </w:p>
    <w:p w:rsidR="00DE5518" w:rsidRDefault="00DE5518" w:rsidP="00014888">
      <w:pPr>
        <w:pStyle w:val="Ttulo3"/>
      </w:pPr>
      <w:bookmarkStart w:id="37" w:name="_Toc427949051"/>
      <w:r>
        <w:t>DIAGRAMA DE ENTIDADE RELACIONAMENTO</w:t>
      </w:r>
      <w:bookmarkEnd w:id="37"/>
    </w:p>
    <w:p w:rsidR="00F342AB" w:rsidRDefault="00F342AB" w:rsidP="00014888">
      <w:pPr>
        <w:pStyle w:val="Ttulo3"/>
      </w:pPr>
      <w:bookmarkStart w:id="38" w:name="_Toc427949052"/>
      <w:r>
        <w:t>CRIAÇÃO FÍSICA DA BASE DE DADOS</w:t>
      </w:r>
      <w:bookmarkEnd w:id="38"/>
      <w:r>
        <w:t xml:space="preserve"> </w:t>
      </w:r>
    </w:p>
    <w:p w:rsidR="00F342AB" w:rsidRPr="00F342AB" w:rsidRDefault="00F342AB" w:rsidP="00F342AB">
      <w:r>
        <w:tab/>
      </w:r>
      <w:r>
        <w:tab/>
      </w:r>
      <w:r>
        <w:tab/>
      </w:r>
      <w:r>
        <w:tab/>
        <w:t>SCRIPT</w:t>
      </w:r>
    </w:p>
    <w:p w:rsidR="00F342AB" w:rsidRDefault="00F342AB" w:rsidP="00014888">
      <w:pPr>
        <w:pStyle w:val="Ttulo3"/>
      </w:pPr>
      <w:bookmarkStart w:id="39" w:name="_Toc427949053"/>
      <w:r>
        <w:t>DICIONÁRIO DE DADOS</w:t>
      </w:r>
      <w:bookmarkEnd w:id="39"/>
      <w:r>
        <w:t xml:space="preserve"> </w:t>
      </w:r>
    </w:p>
    <w:p w:rsidR="00F342AB" w:rsidRDefault="00F342AB" w:rsidP="00014888">
      <w:pPr>
        <w:pStyle w:val="Ttulo3"/>
      </w:pPr>
      <w:bookmarkStart w:id="40" w:name="_Toc427949054"/>
      <w:r>
        <w:t>SISTEMAS E COMPONENTES EXTERNOS UTILIZADOS</w:t>
      </w:r>
      <w:bookmarkEnd w:id="40"/>
    </w:p>
    <w:p w:rsidR="00593132" w:rsidRPr="00593132" w:rsidRDefault="00593132" w:rsidP="00593132">
      <w:r>
        <w:tab/>
        <w:t>NAMBEI</w:t>
      </w:r>
    </w:p>
    <w:p w:rsidR="00F342AB" w:rsidRPr="00F342AB" w:rsidRDefault="00F342AB" w:rsidP="00F342AB"/>
    <w:p w:rsidR="00DE5518" w:rsidRPr="00DE5518" w:rsidRDefault="00DE5518" w:rsidP="00DE5518"/>
    <w:p w:rsidR="00DE5518" w:rsidRPr="00DE5518" w:rsidRDefault="00DE5518" w:rsidP="00DE5518">
      <w:pPr>
        <w:pStyle w:val="Corpodetexto"/>
        <w:rPr>
          <w:lang w:eastAsia="pt-BR"/>
        </w:rPr>
      </w:pPr>
    </w:p>
    <w:p w:rsidR="00DE5518" w:rsidRPr="00DE5518" w:rsidRDefault="00DE5518" w:rsidP="00DE5518">
      <w:pPr>
        <w:pStyle w:val="Corpodetexto"/>
        <w:rPr>
          <w:lang w:eastAsia="pt-BR"/>
        </w:rPr>
      </w:pPr>
    </w:p>
    <w:p w:rsidR="00877B67" w:rsidRPr="00877B67" w:rsidRDefault="00877B67" w:rsidP="00877B67">
      <w:pPr>
        <w:pStyle w:val="Corpodetexto"/>
        <w:rPr>
          <w:lang w:eastAsia="pt-BR"/>
        </w:rPr>
      </w:pPr>
    </w:p>
    <w:p w:rsidR="00866116" w:rsidRPr="00866116" w:rsidRDefault="00866116" w:rsidP="00866116"/>
    <w:p w:rsidR="00B51C34" w:rsidRPr="007F3CD8" w:rsidRDefault="00B51C34" w:rsidP="007F3CD8">
      <w:pPr>
        <w:spacing w:after="200" w:line="276" w:lineRule="auto"/>
        <w:jc w:val="left"/>
        <w:rPr>
          <w:rFonts w:cs="Arial"/>
        </w:rPr>
      </w:pPr>
    </w:p>
    <w:p w:rsidR="008F48AE" w:rsidRPr="00433D02" w:rsidRDefault="008F48AE" w:rsidP="008F48AE">
      <w:pPr>
        <w:pStyle w:val="Ttulo1"/>
        <w:rPr>
          <w:highlight w:val="yellow"/>
        </w:rPr>
      </w:pPr>
      <w:bookmarkStart w:id="41" w:name="_Toc255257016"/>
      <w:bookmarkStart w:id="42" w:name="_Toc427949055"/>
      <w:r w:rsidRPr="00433D02">
        <w:rPr>
          <w:highlight w:val="yellow"/>
        </w:rPr>
        <w:lastRenderedPageBreak/>
        <w:t>cronograma</w:t>
      </w:r>
      <w:bookmarkEnd w:id="41"/>
      <w:bookmarkEnd w:id="42"/>
    </w:p>
    <w:p w:rsidR="004D2A54" w:rsidRPr="004D2A54" w:rsidRDefault="004D2A54" w:rsidP="004D2A54">
      <w:r>
        <w:tab/>
      </w:r>
      <w:r w:rsidRPr="004D2A54">
        <w:t xml:space="preserve">Em projetos o cronograma sempre é avaliado pela banca avaliadora. Eles querem ter uma </w:t>
      </w:r>
      <w:proofErr w:type="spellStart"/>
      <w:r w:rsidRPr="004D2A54">
        <w:t>idéia</w:t>
      </w:r>
      <w:proofErr w:type="spellEnd"/>
      <w:r w:rsidRPr="004D2A54">
        <w:t xml:space="preserve"> de quando você vai terminar o trabalho. Isso porque caso a tese não seja entregue em tempo hábil a Capes pune a pós-graduação.</w:t>
      </w:r>
    </w:p>
    <w:p w:rsidR="008F48AE" w:rsidRDefault="008F48AE" w:rsidP="008F48AE">
      <w:pPr>
        <w:pStyle w:val="TtulodaTabela"/>
      </w:pPr>
      <w:bookmarkStart w:id="43" w:name="_Toc255257042"/>
      <w:bookmarkStart w:id="44" w:name="_Toc263503167"/>
      <w:r>
        <w:t>cronograma do projeto</w:t>
      </w:r>
      <w:bookmarkEnd w:id="43"/>
      <w:bookmarkEnd w:id="44"/>
    </w:p>
    <w:p w:rsidR="008F48AE" w:rsidRDefault="008F48AE" w:rsidP="008F48AE">
      <w:pPr>
        <w:spacing w:line="240" w:lineRule="auto"/>
        <w:jc w:val="left"/>
        <w:rPr>
          <w:rFonts w:cs="Arial"/>
          <w:b/>
          <w:bCs/>
          <w:color w:val="000000"/>
        </w:rPr>
      </w:pPr>
    </w:p>
    <w:tbl>
      <w:tblPr>
        <w:tblW w:w="9072" w:type="dxa"/>
        <w:tblLayout w:type="fixed"/>
        <w:tblCellMar>
          <w:top w:w="41" w:type="dxa"/>
          <w:left w:w="67" w:type="dxa"/>
          <w:right w:w="11" w:type="dxa"/>
        </w:tblCellMar>
        <w:tblLook w:val="04A0" w:firstRow="1" w:lastRow="0" w:firstColumn="1" w:lastColumn="0" w:noHBand="0" w:noVBand="1"/>
      </w:tblPr>
      <w:tblGrid>
        <w:gridCol w:w="565"/>
        <w:gridCol w:w="853"/>
        <w:gridCol w:w="709"/>
        <w:gridCol w:w="708"/>
        <w:gridCol w:w="851"/>
        <w:gridCol w:w="709"/>
        <w:gridCol w:w="850"/>
        <w:gridCol w:w="851"/>
        <w:gridCol w:w="992"/>
        <w:gridCol w:w="992"/>
        <w:gridCol w:w="992"/>
      </w:tblGrid>
      <w:tr w:rsidR="00A90780" w:rsidRPr="0040160F" w:rsidTr="00A90780">
        <w:trPr>
          <w:trHeight w:val="376"/>
        </w:trPr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0780" w:rsidRPr="0040160F" w:rsidRDefault="00A90780" w:rsidP="00A90780">
            <w:pPr>
              <w:pStyle w:val="Ttulo"/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4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5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7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8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>Mês 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10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Mês 11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tabs>
                <w:tab w:val="clear" w:pos="851"/>
                <w:tab w:val="left" w:pos="720"/>
              </w:tabs>
              <w:rPr>
                <w:b/>
              </w:rPr>
            </w:pPr>
            <w:r w:rsidRPr="00A90780">
              <w:rPr>
                <w:b/>
              </w:rPr>
              <w:t xml:space="preserve">Mês 12 </w:t>
            </w:r>
          </w:p>
        </w:tc>
      </w:tr>
      <w:tr w:rsidR="00A90780" w:rsidRPr="0040160F" w:rsidTr="00A90780">
        <w:trPr>
          <w:trHeight w:val="20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A1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A2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A3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A4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A5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A6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08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A7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6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A8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335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A9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</w:pPr>
            <w:r w:rsidRPr="00E06CE8"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</w:pPr>
            <w:r w:rsidRPr="00E06CE8"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261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A10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  <w:rPr>
                <w:sz w:val="20"/>
              </w:rPr>
            </w:pPr>
            <w:r w:rsidRPr="00E06CE8">
              <w:rPr>
                <w:sz w:val="20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jc w:val="center"/>
            </w:pPr>
            <w:r w:rsidRPr="00E06CE8"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</w:tr>
      <w:tr w:rsidR="00A90780" w:rsidRPr="0040160F" w:rsidTr="00A90780">
        <w:trPr>
          <w:trHeight w:val="83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A90780" w:rsidRPr="00A90780" w:rsidRDefault="00A90780" w:rsidP="00A90780">
            <w:pPr>
              <w:rPr>
                <w:b/>
              </w:rPr>
            </w:pPr>
            <w:r w:rsidRPr="00A90780">
              <w:rPr>
                <w:b/>
              </w:rPr>
              <w:t xml:space="preserve">A11 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pStyle w:val="PargrafodaLista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780" w:rsidRPr="00E06CE8" w:rsidRDefault="00A90780" w:rsidP="00A90780">
            <w:pPr>
              <w:jc w:val="center"/>
            </w:pPr>
            <w:r w:rsidRPr="00E06CE8">
              <w:t>X</w:t>
            </w:r>
          </w:p>
        </w:tc>
      </w:tr>
    </w:tbl>
    <w:p w:rsidR="002F4C03" w:rsidRDefault="002F4C03" w:rsidP="002F4C03">
      <w:pPr>
        <w:pStyle w:val="Ttulo"/>
      </w:pPr>
    </w:p>
    <w:p w:rsidR="002F4C03" w:rsidRDefault="002F4C03" w:rsidP="002F4C03">
      <w:pPr>
        <w:pStyle w:val="Ttulo"/>
      </w:pPr>
    </w:p>
    <w:p w:rsidR="002F4C03" w:rsidRDefault="002F4C03" w:rsidP="002F4C03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2F4C03" w:rsidRDefault="002F4C03" w:rsidP="002F4C03">
      <w:pPr>
        <w:tabs>
          <w:tab w:val="clear" w:pos="851"/>
        </w:tabs>
      </w:pPr>
    </w:p>
    <w:p w:rsidR="002F4C03" w:rsidRPr="004910EE" w:rsidRDefault="002F4C03" w:rsidP="002F4C03">
      <w:pPr>
        <w:tabs>
          <w:tab w:val="clear" w:pos="851"/>
        </w:tabs>
        <w:sectPr w:rsidR="002F4C03" w:rsidRPr="004910EE" w:rsidSect="002F4C03">
          <w:headerReference w:type="even" r:id="rId33"/>
          <w:headerReference w:type="default" r:id="rId34"/>
          <w:footerReference w:type="default" r:id="rId35"/>
          <w:headerReference w:type="first" r:id="rId36"/>
          <w:footerReference w:type="first" r:id="rId37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8F48AE" w:rsidRPr="00433D02" w:rsidRDefault="008F48AE" w:rsidP="008F48AE">
      <w:pPr>
        <w:pStyle w:val="Ttulo1"/>
        <w:rPr>
          <w:highlight w:val="yellow"/>
        </w:rPr>
      </w:pPr>
      <w:bookmarkStart w:id="45" w:name="_Ref125307146"/>
      <w:bookmarkStart w:id="46" w:name="_Toc125374527"/>
      <w:bookmarkStart w:id="47" w:name="_Toc156754424"/>
      <w:bookmarkStart w:id="48" w:name="_Toc255257017"/>
      <w:bookmarkStart w:id="49" w:name="_Toc427949056"/>
      <w:r w:rsidRPr="00433D02">
        <w:rPr>
          <w:highlight w:val="yellow"/>
        </w:rPr>
        <w:lastRenderedPageBreak/>
        <w:t>orçamentO</w:t>
      </w:r>
      <w:bookmarkEnd w:id="45"/>
      <w:bookmarkEnd w:id="46"/>
      <w:bookmarkEnd w:id="47"/>
      <w:bookmarkEnd w:id="48"/>
      <w:bookmarkEnd w:id="49"/>
    </w:p>
    <w:p w:rsidR="008F48AE" w:rsidRDefault="003E5AAE" w:rsidP="003E5AAE">
      <w:pPr>
        <w:pStyle w:val="Ttulo2"/>
      </w:pPr>
      <w:bookmarkStart w:id="50" w:name="_Toc427949057"/>
      <w:r>
        <w:t>Softwares necessários</w:t>
      </w:r>
      <w:bookmarkEnd w:id="50"/>
    </w:p>
    <w:p w:rsidR="008F48AE" w:rsidRDefault="008F48AE" w:rsidP="008F48AE">
      <w:pPr>
        <w:pStyle w:val="PargrafodaLista"/>
        <w:spacing w:after="200" w:line="240" w:lineRule="auto"/>
        <w:jc w:val="left"/>
        <w:rPr>
          <w:rFonts w:cs="Arial"/>
        </w:rPr>
      </w:pPr>
    </w:p>
    <w:p w:rsidR="008F48AE" w:rsidRPr="00A72C67" w:rsidRDefault="008F48AE" w:rsidP="008F48AE">
      <w:pPr>
        <w:pStyle w:val="TtulodaTabela"/>
      </w:pPr>
      <w:r>
        <w:t xml:space="preserve"> </w:t>
      </w:r>
      <w:bookmarkStart w:id="51" w:name="_Toc255257043"/>
      <w:bookmarkStart w:id="52" w:name="_Toc263503168"/>
      <w:r>
        <w:t>orçamento do projeto</w:t>
      </w:r>
      <w:bookmarkEnd w:id="51"/>
      <w:bookmarkEnd w:id="52"/>
    </w:p>
    <w:tbl>
      <w:tblPr>
        <w:tblW w:w="8081" w:type="dxa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66" w:type="dxa"/>
          <w:right w:w="66" w:type="dxa"/>
        </w:tblCellMar>
        <w:tblLook w:val="0000" w:firstRow="0" w:lastRow="0" w:firstColumn="0" w:lastColumn="0" w:noHBand="0" w:noVBand="0"/>
      </w:tblPr>
      <w:tblGrid>
        <w:gridCol w:w="4253"/>
        <w:gridCol w:w="1418"/>
        <w:gridCol w:w="1311"/>
        <w:gridCol w:w="1099"/>
      </w:tblGrid>
      <w:tr w:rsidR="008F48AE" w:rsidRPr="002C631B" w:rsidTr="008F48AE">
        <w:trPr>
          <w:cantSplit/>
        </w:trPr>
        <w:tc>
          <w:tcPr>
            <w:tcW w:w="4253" w:type="dxa"/>
            <w:tcBorders>
              <w:top w:val="single" w:sz="12" w:space="0" w:color="auto"/>
              <w:left w:val="single" w:sz="12" w:space="0" w:color="auto"/>
            </w:tcBorders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Item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>Quantidade</w:t>
            </w:r>
            <w:r w:rsidRPr="002C631B">
              <w:rPr>
                <w:rFonts w:cs="Arial"/>
                <w:b/>
              </w:rPr>
              <w:t xml:space="preserve"> estimad</w:t>
            </w:r>
            <w:r>
              <w:rPr>
                <w:rFonts w:cs="Arial"/>
                <w:b/>
              </w:rPr>
              <w:t>a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Custo unitário (R$)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Custo total (R$)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Tendão extensor digital bovino</w:t>
            </w:r>
          </w:p>
        </w:tc>
        <w:tc>
          <w:tcPr>
            <w:tcW w:w="1418" w:type="dxa"/>
            <w:shd w:val="clear" w:color="auto" w:fill="auto"/>
          </w:tcPr>
          <w:p w:rsidR="008F48AE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  <w:tc>
          <w:tcPr>
            <w:tcW w:w="1311" w:type="dxa"/>
          </w:tcPr>
          <w:p w:rsidR="008F48AE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099" w:type="dxa"/>
          </w:tcPr>
          <w:p w:rsidR="008F48AE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600,00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Joelho suíno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90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50</w:t>
            </w:r>
            <w:r w:rsidRPr="002C631B">
              <w:rPr>
                <w:rFonts w:cs="Arial"/>
              </w:rPr>
              <w:t>,00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4.500</w:t>
            </w:r>
            <w:r w:rsidRPr="002C631B">
              <w:rPr>
                <w:rFonts w:cs="Arial"/>
              </w:rPr>
              <w:t>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Pinos de ácido </w:t>
            </w:r>
            <w:proofErr w:type="spellStart"/>
            <w:r>
              <w:rPr>
                <w:rFonts w:cs="Arial"/>
                <w:b/>
              </w:rPr>
              <w:t>polilático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120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DOAÇÃO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Parafusos de </w:t>
            </w:r>
            <w:proofErr w:type="spellStart"/>
            <w:r>
              <w:rPr>
                <w:rFonts w:cs="Arial"/>
                <w:b/>
              </w:rPr>
              <w:t>titaneo</w:t>
            </w:r>
            <w:proofErr w:type="spellEnd"/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60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DOAÇÃO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Material Cirúrgico (bisturi, tesoura e pinça)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Disponível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Fio poliéster número 2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240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DOAÇÃO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Fio poliéster número 5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12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DOAÇÃO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Caixa de armazenagem dos espécimes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4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50,00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 w:rsidRPr="002C631B">
              <w:rPr>
                <w:rFonts w:cs="Arial"/>
              </w:rPr>
              <w:t>200,00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Máquina de Teste Biomecânico (uso do laboratório)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Disponível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 xml:space="preserve">Sistema de acoplagem à máquina 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100</w:t>
            </w:r>
            <w:r w:rsidRPr="002C631B">
              <w:rPr>
                <w:rFonts w:cs="Arial"/>
              </w:rPr>
              <w:t>,00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200</w:t>
            </w:r>
            <w:r w:rsidRPr="002C631B">
              <w:rPr>
                <w:rFonts w:cs="Arial"/>
              </w:rPr>
              <w:t>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Serra para corte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Disponível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>Total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5.500</w:t>
            </w:r>
            <w:r w:rsidRPr="002C631B">
              <w:rPr>
                <w:rFonts w:cs="Arial"/>
                <w:b/>
              </w:rPr>
              <w:t>,00</w:t>
            </w:r>
          </w:p>
        </w:tc>
      </w:tr>
      <w:tr w:rsidR="008F48AE" w:rsidRPr="002C631B" w:rsidTr="008F48AE">
        <w:trPr>
          <w:cantSplit/>
        </w:trPr>
        <w:tc>
          <w:tcPr>
            <w:tcW w:w="4253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rPr>
                <w:rFonts w:cs="Arial"/>
                <w:b/>
              </w:rPr>
            </w:pPr>
            <w:r w:rsidRPr="002C631B">
              <w:rPr>
                <w:rFonts w:cs="Arial"/>
                <w:b/>
              </w:rPr>
              <w:t xml:space="preserve">Total a ser financiado pelo aluno </w:t>
            </w:r>
          </w:p>
        </w:tc>
        <w:tc>
          <w:tcPr>
            <w:tcW w:w="1418" w:type="dxa"/>
            <w:shd w:val="clear" w:color="auto" w:fill="auto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</w:p>
        </w:tc>
        <w:tc>
          <w:tcPr>
            <w:tcW w:w="1311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</w:rPr>
            </w:pPr>
          </w:p>
        </w:tc>
        <w:tc>
          <w:tcPr>
            <w:tcW w:w="1099" w:type="dxa"/>
          </w:tcPr>
          <w:p w:rsidR="008F48AE" w:rsidRPr="002C631B" w:rsidRDefault="008F48AE" w:rsidP="008F48AE">
            <w:pPr>
              <w:pStyle w:val="Textodetabela"/>
              <w:tabs>
                <w:tab w:val="left" w:pos="851"/>
              </w:tabs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1000,00</w:t>
            </w:r>
          </w:p>
        </w:tc>
      </w:tr>
    </w:tbl>
    <w:p w:rsidR="008F48AE" w:rsidRPr="00D07B79" w:rsidRDefault="008F48AE" w:rsidP="008F48AE">
      <w:pPr>
        <w:pStyle w:val="PargrafodaLista"/>
        <w:spacing w:line="480" w:lineRule="auto"/>
        <w:ind w:left="0"/>
        <w:rPr>
          <w:rFonts w:cs="Arial"/>
        </w:rPr>
      </w:pPr>
      <w:r w:rsidRPr="002C631B">
        <w:rPr>
          <w:rFonts w:cs="Arial"/>
        </w:rPr>
        <w:t xml:space="preserve"> </w:t>
      </w:r>
    </w:p>
    <w:p w:rsidR="008F48AE" w:rsidRDefault="008F48AE" w:rsidP="008F48AE">
      <w:pPr>
        <w:pStyle w:val="Ttulo"/>
      </w:pPr>
    </w:p>
    <w:p w:rsidR="008F48AE" w:rsidRDefault="008F48AE" w:rsidP="008F48AE">
      <w:pPr>
        <w:pStyle w:val="Ttulo"/>
      </w:pPr>
    </w:p>
    <w:p w:rsidR="008F48AE" w:rsidRDefault="008F48AE" w:rsidP="008F48AE">
      <w:pPr>
        <w:spacing w:line="240" w:lineRule="auto"/>
        <w:jc w:val="left"/>
        <w:rPr>
          <w:rFonts w:cs="Arial"/>
          <w:b/>
          <w:bCs/>
          <w:color w:val="000000"/>
        </w:rPr>
      </w:pPr>
    </w:p>
    <w:p w:rsidR="00B424CD" w:rsidRDefault="00B424CD" w:rsidP="00B424CD">
      <w:pPr>
        <w:tabs>
          <w:tab w:val="clear" w:pos="851"/>
        </w:tabs>
      </w:pPr>
    </w:p>
    <w:p w:rsidR="00E45BF5" w:rsidRDefault="00001981" w:rsidP="00E45BF5">
      <w:pPr>
        <w:pStyle w:val="Ttulo1"/>
        <w:rPr>
          <w:color w:val="000000"/>
        </w:rPr>
      </w:pPr>
      <w:bookmarkStart w:id="53" w:name="_Toc427949058"/>
      <w:r>
        <w:rPr>
          <w:color w:val="000000"/>
        </w:rPr>
        <w:lastRenderedPageBreak/>
        <w:t xml:space="preserve">Plano de </w:t>
      </w:r>
      <w:r w:rsidR="00E45BF5">
        <w:rPr>
          <w:color w:val="000000"/>
        </w:rPr>
        <w:t>TESTE</w:t>
      </w:r>
      <w:bookmarkEnd w:id="53"/>
    </w:p>
    <w:p w:rsidR="0058037D" w:rsidRPr="0058037D" w:rsidRDefault="0058037D" w:rsidP="0058037D">
      <w:pPr>
        <w:ind w:firstLine="851"/>
      </w:pPr>
      <w:r w:rsidRPr="0058037D">
        <w:t xml:space="preserve">O SCP-IFSP </w:t>
      </w:r>
      <w:r w:rsidR="00E94300">
        <w:t xml:space="preserve">passará pelos testes unitário </w:t>
      </w:r>
      <w:r w:rsidRPr="0058037D">
        <w:t>e integração</w:t>
      </w:r>
      <w:r w:rsidR="00E94300">
        <w:t xml:space="preserve"> esses</w:t>
      </w:r>
      <w:r w:rsidRPr="0058037D">
        <w:t xml:space="preserve"> vão lidar com a qualidade funcional, das bases de dados, interface gráfica e do controle de acesso.</w:t>
      </w:r>
    </w:p>
    <w:p w:rsidR="00C5754E" w:rsidRDefault="0058037D" w:rsidP="00C5754E">
      <w:pPr>
        <w:ind w:firstLine="851"/>
      </w:pPr>
      <w:r w:rsidRPr="0058037D">
        <w:t xml:space="preserve">Para a execução dos testes serão utilizadas máquinas, mais idênticas possível, em termos de hardware, àquelas que </w:t>
      </w:r>
      <w:r w:rsidR="00E94300">
        <w:t xml:space="preserve">estão e/ou </w:t>
      </w:r>
      <w:r w:rsidRPr="0058037D">
        <w:t>serão implantadas no instituto, a fim de garantir a previsibilidade de performance e compatibilidade.</w:t>
      </w:r>
    </w:p>
    <w:p w:rsidR="00C5754E" w:rsidRDefault="00C5754E" w:rsidP="00C5754E">
      <w:pPr>
        <w:pStyle w:val="Ttulo2"/>
      </w:pPr>
      <w:bookmarkStart w:id="54" w:name="_Toc427949059"/>
      <w:r>
        <w:t>Identificação do Projeto</w:t>
      </w:r>
      <w:bookmarkEnd w:id="54"/>
    </w:p>
    <w:p w:rsidR="00C5754E" w:rsidRDefault="00767A14" w:rsidP="00767A14">
      <w:pPr>
        <w:ind w:firstLine="851"/>
        <w:rPr>
          <w:lang w:eastAsia="pt-BR"/>
        </w:rPr>
      </w:pPr>
      <w:r w:rsidRPr="00767A14">
        <w:rPr>
          <w:lang w:eastAsia="pt-BR"/>
        </w:rPr>
        <w:t xml:space="preserve">A tabela </w:t>
      </w:r>
      <w:r>
        <w:rPr>
          <w:lang w:eastAsia="pt-BR"/>
        </w:rPr>
        <w:t>a seguir</w:t>
      </w:r>
      <w:r w:rsidRPr="00767A14">
        <w:rPr>
          <w:lang w:eastAsia="pt-BR"/>
        </w:rPr>
        <w:t xml:space="preserve"> identifica a documentação e disponibilidade para desenvolver o plano de testes:</w:t>
      </w:r>
    </w:p>
    <w:p w:rsidR="007441D9" w:rsidRPr="007441D9" w:rsidRDefault="007441D9" w:rsidP="007441D9">
      <w:pPr>
        <w:pStyle w:val="TtulodaTabela"/>
      </w:pPr>
      <w:r w:rsidRPr="007441D9">
        <w:t>CHECKLIST</w:t>
      </w:r>
      <w:r>
        <w:t xml:space="preserve"> de documentos para teste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17"/>
        <w:gridCol w:w="2126"/>
        <w:gridCol w:w="1944"/>
      </w:tblGrid>
      <w:tr w:rsidR="00E40F74" w:rsidRPr="00E40F74" w:rsidTr="00E40F74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40F74" w:rsidRPr="00E40F74" w:rsidRDefault="00E40F74" w:rsidP="00E40F74">
            <w:r w:rsidRPr="00E40F74">
              <w:rPr>
                <w:b/>
              </w:rPr>
              <w:t>Documento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40F74" w:rsidRPr="00E40F74" w:rsidRDefault="00E40F74" w:rsidP="00E40F74">
            <w:r w:rsidRPr="00E40F74">
              <w:rPr>
                <w:b/>
              </w:rPr>
              <w:t>Criado ou Disponível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E40F74" w:rsidRPr="00E40F74" w:rsidRDefault="00E40F74" w:rsidP="00E40F74">
            <w:r w:rsidRPr="00E40F74">
              <w:rPr>
                <w:b/>
              </w:rPr>
              <w:t>Recebido ou Revisado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Especificação de Requisitos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5D63C5" w:rsidP="005D63C5">
            <w:r w:rsidRPr="00E40F74">
              <w:rPr>
                <w:lang w:val="en-GB"/>
              </w:rPr>
              <w:sym w:font="Wingdings" w:char="F06F"/>
            </w:r>
            <w:r w:rsidR="00E40F74" w:rsidRPr="00E40F74">
              <w:t xml:space="preserve">Sim   </w:t>
            </w:r>
            <w:r w:rsidRPr="00E40F74">
              <w:rPr>
                <w:lang w:val="en-GB"/>
              </w:rPr>
              <w:sym w:font="Wingdings" w:char="F06E"/>
            </w:r>
            <w:r w:rsidR="00E40F74"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Plano de Projeto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F"/>
            </w:r>
            <w:r w:rsidRPr="00E40F74">
              <w:rPr>
                <w:lang w:val="en-GB"/>
              </w:rPr>
              <w:t xml:space="preserve"> </w:t>
            </w:r>
            <w:r w:rsidRPr="00E40F74">
              <w:t xml:space="preserve">Sim  </w:t>
            </w:r>
            <w:r w:rsidRPr="00E40F74">
              <w:rPr>
                <w:lang w:val="en-GB"/>
              </w:rPr>
              <w:sym w:font="Wingdings" w:char="F06E"/>
            </w:r>
            <w:r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Modelo de Análise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Modelo de Projeto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Documento de Arquitetura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1F2ED1" w:rsidP="001F2ED1">
            <w:r w:rsidRPr="00E40F74">
              <w:rPr>
                <w:lang w:val="en-GB"/>
              </w:rPr>
              <w:sym w:font="Wingdings" w:char="F06E"/>
            </w:r>
            <w:r w:rsidR="00E40F74" w:rsidRPr="00E40F74">
              <w:rPr>
                <w:lang w:val="en-GB"/>
              </w:rPr>
              <w:t xml:space="preserve"> </w:t>
            </w:r>
            <w:r w:rsidR="00E40F74" w:rsidRPr="00E40F74">
              <w:t xml:space="preserve">Sim  </w:t>
            </w:r>
            <w:r w:rsidRPr="00E40F74">
              <w:rPr>
                <w:lang w:val="en-GB"/>
              </w:rPr>
              <w:sym w:font="Wingdings" w:char="F06F"/>
            </w:r>
            <w:r w:rsidR="00E40F74"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Protótipo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E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F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F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E"/>
            </w:r>
            <w:r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Manual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F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E"/>
            </w:r>
            <w:r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F"/>
            </w:r>
            <w:r w:rsidRPr="00E40F74">
              <w:t xml:space="preserve"> Sim  </w:t>
            </w:r>
            <w:r w:rsidRPr="00E40F74">
              <w:rPr>
                <w:lang w:val="en-GB"/>
              </w:rPr>
              <w:sym w:font="Wingdings" w:char="F06E"/>
            </w:r>
            <w:r w:rsidRPr="00E40F74">
              <w:t>Não</w:t>
            </w:r>
          </w:p>
        </w:tc>
      </w:tr>
      <w:tr w:rsidR="00E40F74" w:rsidRPr="00E40F74" w:rsidTr="006F4993">
        <w:trPr>
          <w:cantSplit/>
          <w:jc w:val="center"/>
        </w:trPr>
        <w:tc>
          <w:tcPr>
            <w:tcW w:w="3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t>Lista de Riscos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157D6C" w:rsidP="00157D6C">
            <w:r w:rsidRPr="00E40F74">
              <w:rPr>
                <w:lang w:val="en-GB"/>
              </w:rPr>
              <w:sym w:font="Wingdings" w:char="F06F"/>
            </w:r>
            <w:r>
              <w:rPr>
                <w:lang w:val="en-GB"/>
              </w:rPr>
              <w:t xml:space="preserve"> </w:t>
            </w:r>
            <w:r w:rsidR="00E40F74" w:rsidRPr="00E40F74">
              <w:t xml:space="preserve">Sim  </w:t>
            </w:r>
            <w:r w:rsidRPr="00E40F74">
              <w:rPr>
                <w:lang w:val="en-GB"/>
              </w:rPr>
              <w:sym w:font="Wingdings" w:char="F06E"/>
            </w:r>
            <w:r w:rsidR="00E40F74" w:rsidRPr="00E40F74">
              <w:t>Não</w:t>
            </w:r>
          </w:p>
        </w:tc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0F74" w:rsidRPr="00E40F74" w:rsidRDefault="00E40F74" w:rsidP="00E40F74">
            <w:r w:rsidRPr="00E40F74">
              <w:rPr>
                <w:lang w:val="en-GB"/>
              </w:rPr>
              <w:sym w:font="Wingdings" w:char="F06F"/>
            </w:r>
            <w:r w:rsidRPr="00E40F74">
              <w:rPr>
                <w:lang w:val="en-GB"/>
              </w:rPr>
              <w:t xml:space="preserve"> </w:t>
            </w:r>
            <w:r w:rsidRPr="00E40F74">
              <w:t xml:space="preserve">Sim  </w:t>
            </w:r>
            <w:r w:rsidRPr="00E40F74">
              <w:rPr>
                <w:lang w:val="en-GB"/>
              </w:rPr>
              <w:sym w:font="Wingdings" w:char="F06E"/>
            </w:r>
            <w:r w:rsidRPr="00E40F74">
              <w:t>Não</w:t>
            </w:r>
          </w:p>
        </w:tc>
      </w:tr>
    </w:tbl>
    <w:p w:rsidR="0058037D" w:rsidRDefault="00A91C81" w:rsidP="00A91C81">
      <w:pPr>
        <w:pStyle w:val="Ttulo2"/>
      </w:pPr>
      <w:bookmarkStart w:id="55" w:name="_Toc427949060"/>
      <w:r w:rsidRPr="00A91C81">
        <w:t>Requisitos a Testar</w:t>
      </w:r>
      <w:bookmarkEnd w:id="55"/>
    </w:p>
    <w:p w:rsidR="006F4993" w:rsidRDefault="006F4993" w:rsidP="00014888">
      <w:pPr>
        <w:ind w:firstLine="851"/>
        <w:rPr>
          <w:lang w:eastAsia="pt-BR"/>
        </w:rPr>
      </w:pPr>
      <w:r>
        <w:rPr>
          <w:lang w:eastAsia="pt-BR"/>
        </w:rPr>
        <w:t xml:space="preserve">A </w:t>
      </w:r>
      <w:r w:rsidRPr="006F4993">
        <w:rPr>
          <w:lang w:eastAsia="pt-BR"/>
        </w:rPr>
        <w:t xml:space="preserve">lista abaixo </w:t>
      </w:r>
      <w:r w:rsidR="00014888">
        <w:rPr>
          <w:lang w:eastAsia="pt-BR"/>
        </w:rPr>
        <w:t>mostra</w:t>
      </w:r>
      <w:r w:rsidRPr="006F4993">
        <w:rPr>
          <w:lang w:eastAsia="pt-BR"/>
        </w:rPr>
        <w:t xml:space="preserve"> aqueles itens que foram identificados</w:t>
      </w:r>
      <w:r w:rsidR="00014888">
        <w:rPr>
          <w:lang w:eastAsia="pt-BR"/>
        </w:rPr>
        <w:t xml:space="preserve"> como alvos de teste, ou seja, </w:t>
      </w:r>
      <w:r w:rsidRPr="006F4993">
        <w:rPr>
          <w:lang w:eastAsia="pt-BR"/>
        </w:rPr>
        <w:t>representa o que será testado.</w:t>
      </w:r>
    </w:p>
    <w:p w:rsidR="00014888" w:rsidRDefault="00014888" w:rsidP="00014888">
      <w:pPr>
        <w:pStyle w:val="Ttulo3"/>
      </w:pPr>
      <w:bookmarkStart w:id="56" w:name="_Toc427949061"/>
      <w:r w:rsidRPr="00014888">
        <w:t>Teste do Banco de Dados</w:t>
      </w:r>
      <w:bookmarkEnd w:id="56"/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t>Verifique que as informações do usuário podem ser cadastradas, consultadas</w:t>
      </w:r>
      <w:r w:rsidR="00CF41A5">
        <w:t>, alteradas</w:t>
      </w:r>
      <w:r>
        <w:t xml:space="preserve"> e removidas;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t>Verifique que as informações úteis obtidas podem ser atualizadas e que as mesmas podem ser apresentadas;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lastRenderedPageBreak/>
        <w:t>Verifique que as informações específicas de cada</w:t>
      </w:r>
      <w:r w:rsidR="00695108">
        <w:t xml:space="preserve"> usuário podem ser acompanhadas;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t xml:space="preserve">Verifique que um novo </w:t>
      </w:r>
      <w:r w:rsidR="002233F5">
        <w:t>usuário</w:t>
      </w:r>
      <w:r>
        <w:t xml:space="preserve"> pode ser cadastrado;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t>Verifique que os usuários cadastrados possam ser agrupados por categoria;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left" w:pos="993"/>
        </w:tabs>
        <w:spacing w:line="240" w:lineRule="atLeast"/>
      </w:pPr>
      <w:r>
        <w:t xml:space="preserve">Verifique que as informações possam ser </w:t>
      </w:r>
      <w:r w:rsidR="00EC0081">
        <w:t xml:space="preserve">visualizadas, </w:t>
      </w:r>
      <w:r>
        <w:t>cadastradas, removidas e atualizadas pelo administrador do sistema;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left" w:pos="993"/>
        </w:tabs>
        <w:spacing w:line="240" w:lineRule="atLeast"/>
      </w:pPr>
      <w:r>
        <w:t>Verifique que as informações úteis cadastradas possam ser consultadas;</w:t>
      </w:r>
    </w:p>
    <w:p w:rsidR="00014888" w:rsidRDefault="00014888" w:rsidP="00630A88">
      <w:pPr>
        <w:pStyle w:val="Corpodetexto"/>
        <w:keepLines/>
        <w:widowControl w:val="0"/>
        <w:numPr>
          <w:ilvl w:val="0"/>
          <w:numId w:val="34"/>
        </w:numPr>
        <w:tabs>
          <w:tab w:val="clear" w:pos="851"/>
          <w:tab w:val="num" w:pos="993"/>
        </w:tabs>
        <w:spacing w:line="240" w:lineRule="atLeast"/>
      </w:pPr>
      <w:r>
        <w:t>Verifique que o sistema é capaz de buscar e manter atualizadas as informações.</w:t>
      </w:r>
    </w:p>
    <w:p w:rsidR="00014888" w:rsidRDefault="00014888" w:rsidP="00CC44BA">
      <w:pPr>
        <w:pStyle w:val="Ttulo3"/>
      </w:pPr>
      <w:bookmarkStart w:id="57" w:name="_Toc422952121"/>
      <w:bookmarkStart w:id="58" w:name="_Toc427949062"/>
      <w:r>
        <w:t>Teste Funcional</w:t>
      </w:r>
      <w:bookmarkEnd w:id="57"/>
      <w:bookmarkEnd w:id="58"/>
    </w:p>
    <w:p w:rsidR="00014888" w:rsidRPr="00A01448" w:rsidRDefault="00014888" w:rsidP="00630A88">
      <w:pPr>
        <w:pStyle w:val="Corpodetexto"/>
        <w:keepLines/>
        <w:widowControl w:val="0"/>
        <w:numPr>
          <w:ilvl w:val="0"/>
          <w:numId w:val="35"/>
        </w:numPr>
        <w:tabs>
          <w:tab w:val="clear" w:pos="851"/>
          <w:tab w:val="left" w:pos="993"/>
        </w:tabs>
        <w:spacing w:line="240" w:lineRule="atLeast"/>
        <w:rPr>
          <w:szCs w:val="22"/>
        </w:rPr>
      </w:pPr>
      <w:r w:rsidRPr="00A01448">
        <w:rPr>
          <w:szCs w:val="22"/>
        </w:rPr>
        <w:t>Verifique que as informações úteis obtidas pelo modulo responsável são automaticamente e periodicamente atualizadas.</w:t>
      </w:r>
    </w:p>
    <w:p w:rsidR="00014888" w:rsidRPr="00A01448" w:rsidRDefault="00014888" w:rsidP="00630A88">
      <w:pPr>
        <w:pStyle w:val="Corpodetexto"/>
        <w:keepLines/>
        <w:widowControl w:val="0"/>
        <w:numPr>
          <w:ilvl w:val="0"/>
          <w:numId w:val="35"/>
        </w:numPr>
        <w:tabs>
          <w:tab w:val="clear" w:pos="851"/>
          <w:tab w:val="left" w:pos="993"/>
        </w:tabs>
        <w:spacing w:line="240" w:lineRule="atLeast"/>
        <w:rPr>
          <w:szCs w:val="22"/>
        </w:rPr>
      </w:pPr>
      <w:r w:rsidRPr="00A01448">
        <w:rPr>
          <w:szCs w:val="22"/>
        </w:rPr>
        <w:t xml:space="preserve">Verifique que qualquer usuário pode acessar sua própria conta através de </w:t>
      </w:r>
      <w:proofErr w:type="spellStart"/>
      <w:r w:rsidRPr="00A01448">
        <w:rPr>
          <w:szCs w:val="22"/>
        </w:rPr>
        <w:t>login</w:t>
      </w:r>
      <w:proofErr w:type="spellEnd"/>
      <w:r w:rsidRPr="00A01448">
        <w:rPr>
          <w:szCs w:val="22"/>
        </w:rPr>
        <w:t xml:space="preserve"> e senha.</w:t>
      </w:r>
    </w:p>
    <w:p w:rsidR="00014888" w:rsidRPr="00A01448" w:rsidRDefault="00014888" w:rsidP="00630A88">
      <w:pPr>
        <w:pStyle w:val="Corpodetexto"/>
        <w:keepLines/>
        <w:widowControl w:val="0"/>
        <w:numPr>
          <w:ilvl w:val="0"/>
          <w:numId w:val="35"/>
        </w:numPr>
        <w:tabs>
          <w:tab w:val="clear" w:pos="851"/>
          <w:tab w:val="left" w:pos="993"/>
        </w:tabs>
        <w:spacing w:line="240" w:lineRule="atLeast"/>
        <w:rPr>
          <w:szCs w:val="22"/>
        </w:rPr>
      </w:pPr>
      <w:r w:rsidRPr="00A01448">
        <w:rPr>
          <w:szCs w:val="22"/>
        </w:rPr>
        <w:t>Verifique que o relatório da entrada e saída é correto.</w:t>
      </w:r>
    </w:p>
    <w:p w:rsidR="00630A88" w:rsidRDefault="00014888" w:rsidP="00630A88">
      <w:pPr>
        <w:pStyle w:val="Corpodetexto"/>
        <w:keepLines/>
        <w:widowControl w:val="0"/>
        <w:numPr>
          <w:ilvl w:val="0"/>
          <w:numId w:val="35"/>
        </w:numPr>
        <w:tabs>
          <w:tab w:val="clear" w:pos="851"/>
          <w:tab w:val="left" w:pos="993"/>
        </w:tabs>
        <w:spacing w:line="240" w:lineRule="atLeast"/>
        <w:rPr>
          <w:szCs w:val="22"/>
        </w:rPr>
      </w:pPr>
      <w:r w:rsidRPr="00A01448">
        <w:rPr>
          <w:szCs w:val="22"/>
        </w:rPr>
        <w:t>Verifique que as informações podem ser acessadas em qualquer dos módulos disponíveis.</w:t>
      </w:r>
    </w:p>
    <w:p w:rsidR="00630A88" w:rsidRPr="00630A88" w:rsidRDefault="00630A88" w:rsidP="00630A88">
      <w:pPr>
        <w:pStyle w:val="Ttulo3"/>
        <w:rPr>
          <w:szCs w:val="22"/>
        </w:rPr>
      </w:pPr>
      <w:bookmarkStart w:id="59" w:name="_Toc427949063"/>
      <w:r>
        <w:rPr>
          <w:lang w:eastAsia="pt-BR"/>
        </w:rPr>
        <w:t>Teste da Interface do Usuário</w:t>
      </w:r>
      <w:bookmarkEnd w:id="59"/>
    </w:p>
    <w:p w:rsidR="00630A88" w:rsidRPr="00630A88" w:rsidRDefault="00630A88" w:rsidP="00630A88">
      <w:pPr>
        <w:pStyle w:val="PargrafodaLista"/>
        <w:numPr>
          <w:ilvl w:val="0"/>
          <w:numId w:val="36"/>
        </w:numPr>
        <w:ind w:left="1418"/>
      </w:pPr>
      <w:r w:rsidRPr="00630A88">
        <w:t>Navegue através de todos os use cases, verificando que cada tela de interface gráfica pode ser rapidamente e</w:t>
      </w:r>
      <w:r w:rsidR="00235E24">
        <w:t>ntendida e facilmente utilizada;</w:t>
      </w:r>
    </w:p>
    <w:p w:rsidR="00630A88" w:rsidRDefault="00630A88" w:rsidP="00630A88">
      <w:pPr>
        <w:pStyle w:val="PargrafodaLista"/>
        <w:numPr>
          <w:ilvl w:val="0"/>
          <w:numId w:val="36"/>
        </w:numPr>
        <w:ind w:left="1418"/>
      </w:pPr>
      <w:r w:rsidRPr="00630A88">
        <w:t xml:space="preserve">Verifique que todas as palavras e expressões apresentadas estão em conformidade com as devidas </w:t>
      </w:r>
      <w:r w:rsidR="00235E24">
        <w:t>normas sintáticas e gramaticais;</w:t>
      </w:r>
    </w:p>
    <w:p w:rsidR="00235E24" w:rsidRDefault="00235E24" w:rsidP="00630A88">
      <w:pPr>
        <w:pStyle w:val="PargrafodaLista"/>
        <w:numPr>
          <w:ilvl w:val="0"/>
          <w:numId w:val="36"/>
        </w:numPr>
        <w:ind w:left="1418"/>
      </w:pPr>
      <w:proofErr w:type="spellStart"/>
      <w:r>
        <w:t>Verefique</w:t>
      </w:r>
      <w:proofErr w:type="spellEnd"/>
      <w:r>
        <w:t xml:space="preserve"> que</w:t>
      </w:r>
      <w:r w:rsidR="00B57211">
        <w:t xml:space="preserve"> os dados inseridos</w:t>
      </w:r>
      <w:r>
        <w:t xml:space="preserve"> serão devidamente preenchidos </w:t>
      </w:r>
      <w:r w:rsidR="00B57211">
        <w:t xml:space="preserve">nos campos </w:t>
      </w:r>
      <w:r>
        <w:t>(campo n</w:t>
      </w:r>
      <w:bookmarkStart w:id="60" w:name="_GoBack"/>
      <w:bookmarkEnd w:id="60"/>
      <w:r>
        <w:t>umérico (</w:t>
      </w:r>
      <w:r w:rsidR="004C562F">
        <w:t xml:space="preserve">de </w:t>
      </w:r>
      <w:r w:rsidRPr="004C562F">
        <w:rPr>
          <w:b/>
        </w:rPr>
        <w:t>0</w:t>
      </w:r>
      <w:r w:rsidR="004C562F">
        <w:t xml:space="preserve"> a</w:t>
      </w:r>
      <w:r>
        <w:t xml:space="preserve"> </w:t>
      </w:r>
      <w:r w:rsidRPr="004C562F">
        <w:rPr>
          <w:b/>
        </w:rPr>
        <w:t>9</w:t>
      </w:r>
      <w:r>
        <w:t>), campo alfabético (</w:t>
      </w:r>
      <w:r w:rsidR="004C562F">
        <w:t xml:space="preserve">de </w:t>
      </w:r>
      <w:r w:rsidR="004C562F" w:rsidRPr="004C562F">
        <w:rPr>
          <w:b/>
        </w:rPr>
        <w:t>Aa</w:t>
      </w:r>
      <w:r w:rsidR="004C562F">
        <w:t xml:space="preserve"> a </w:t>
      </w:r>
      <w:proofErr w:type="spellStart"/>
      <w:r w:rsidR="004C562F" w:rsidRPr="004C562F">
        <w:rPr>
          <w:b/>
        </w:rPr>
        <w:t>Zz</w:t>
      </w:r>
      <w:proofErr w:type="spellEnd"/>
      <w:r>
        <w:t>)</w:t>
      </w:r>
      <w:r w:rsidR="00B57211">
        <w:t xml:space="preserve"> e campos alfanuméricos</w:t>
      </w:r>
      <w:r>
        <w:t>)</w:t>
      </w:r>
      <w:r w:rsidR="004D57A4">
        <w:t>.</w:t>
      </w:r>
    </w:p>
    <w:p w:rsidR="00460821" w:rsidRDefault="00460821" w:rsidP="00460821">
      <w:pPr>
        <w:pStyle w:val="Ttulo3"/>
      </w:pPr>
      <w:bookmarkStart w:id="61" w:name="_Toc427949064"/>
      <w:r>
        <w:t>Teste de Segurança e de Controle de Acesso</w:t>
      </w:r>
      <w:bookmarkEnd w:id="61"/>
    </w:p>
    <w:p w:rsidR="00460821" w:rsidRDefault="00460821" w:rsidP="00460821">
      <w:pPr>
        <w:pStyle w:val="PargrafodaLista"/>
        <w:numPr>
          <w:ilvl w:val="0"/>
          <w:numId w:val="37"/>
        </w:numPr>
      </w:pPr>
      <w:r>
        <w:t>Verificar que usuários não cadastrados não podem</w:t>
      </w:r>
      <w:r w:rsidR="003C64D8">
        <w:t xml:space="preserve"> acessar informações restritas d</w:t>
      </w:r>
      <w:r w:rsidR="004D57A4">
        <w:t>os cadastrados;</w:t>
      </w:r>
    </w:p>
    <w:p w:rsidR="00460821" w:rsidRDefault="00460821" w:rsidP="00460821">
      <w:pPr>
        <w:pStyle w:val="PargrafodaLista"/>
        <w:numPr>
          <w:ilvl w:val="0"/>
          <w:numId w:val="37"/>
        </w:numPr>
      </w:pPr>
      <w:r>
        <w:t>Verificar que além do administrador, ninguém mais pode inserir, atualizar ou remover dados do siste</w:t>
      </w:r>
      <w:r w:rsidR="004D57A4">
        <w:t>ma;</w:t>
      </w:r>
    </w:p>
    <w:p w:rsidR="00460821" w:rsidRDefault="00460821" w:rsidP="00460821">
      <w:pPr>
        <w:pStyle w:val="PargrafodaLista"/>
        <w:numPr>
          <w:ilvl w:val="0"/>
          <w:numId w:val="37"/>
        </w:numPr>
      </w:pPr>
      <w:r>
        <w:t>Verificar que os usuários do sistema podem acessar apenas as funcionalidades e dados associados</w:t>
      </w:r>
      <w:r w:rsidR="004D57A4">
        <w:t xml:space="preserve"> ao seu próprio tipo de usuário;</w:t>
      </w:r>
    </w:p>
    <w:p w:rsidR="00460821" w:rsidRDefault="00460821" w:rsidP="003C64D8">
      <w:pPr>
        <w:pStyle w:val="PargrafodaLista"/>
        <w:numPr>
          <w:ilvl w:val="0"/>
          <w:numId w:val="37"/>
        </w:numPr>
      </w:pPr>
      <w:r>
        <w:lastRenderedPageBreak/>
        <w:t>Verificar que a atualização do sistema pode ser feita apenas a partir da rede interna do instituto.</w:t>
      </w:r>
    </w:p>
    <w:p w:rsidR="00D76EDF" w:rsidRDefault="00D76EDF" w:rsidP="00D76EDF">
      <w:pPr>
        <w:pStyle w:val="Ttulo3"/>
      </w:pPr>
      <w:r>
        <w:tab/>
      </w:r>
      <w:bookmarkStart w:id="62" w:name="_Toc427949065"/>
      <w:r>
        <w:t>Teste de Instalação</w:t>
      </w:r>
      <w:bookmarkEnd w:id="62"/>
    </w:p>
    <w:p w:rsidR="00D76EDF" w:rsidRDefault="00D76EDF" w:rsidP="00D76EDF">
      <w:pPr>
        <w:pStyle w:val="PargrafodaLista"/>
        <w:numPr>
          <w:ilvl w:val="0"/>
          <w:numId w:val="38"/>
        </w:numPr>
      </w:pPr>
      <w:r>
        <w:t>Verifique que a instalação do sistema ocorre normalmente em todas as máquinas;</w:t>
      </w:r>
    </w:p>
    <w:p w:rsidR="00D76EDF" w:rsidRDefault="00D76EDF" w:rsidP="00D76EDF">
      <w:pPr>
        <w:pStyle w:val="PargrafodaLista"/>
        <w:numPr>
          <w:ilvl w:val="0"/>
          <w:numId w:val="38"/>
        </w:numPr>
      </w:pPr>
      <w:r>
        <w:t>Verifique que qualquer terminal do sistema do instituto é capaz de rodar o SCP-IFSP normalmente;</w:t>
      </w:r>
    </w:p>
    <w:p w:rsidR="00D76EDF" w:rsidRDefault="00D76EDF" w:rsidP="00D76EDF">
      <w:pPr>
        <w:pStyle w:val="PargrafodaLista"/>
        <w:numPr>
          <w:ilvl w:val="0"/>
          <w:numId w:val="38"/>
        </w:numPr>
      </w:pPr>
      <w:r>
        <w:t>Verifique que o sistema é capaz de obter e atualizar as informações úteis a que se propõe a disponibilizar;</w:t>
      </w:r>
    </w:p>
    <w:p w:rsidR="00D76EDF" w:rsidRDefault="00D76EDF" w:rsidP="00D76EDF">
      <w:pPr>
        <w:pStyle w:val="PargrafodaLista"/>
        <w:numPr>
          <w:ilvl w:val="0"/>
          <w:numId w:val="38"/>
        </w:numPr>
      </w:pPr>
      <w:r>
        <w:t xml:space="preserve">Verifique que a atualização dos dados no servidor se reflete em todos os terminais do </w:t>
      </w:r>
      <w:r w:rsidR="00792D06">
        <w:t>instituto</w:t>
      </w:r>
      <w:r>
        <w:t>;</w:t>
      </w:r>
    </w:p>
    <w:p w:rsidR="00D76EDF" w:rsidRDefault="00D76EDF" w:rsidP="00D76EDF">
      <w:pPr>
        <w:pStyle w:val="PargrafodaLista"/>
        <w:numPr>
          <w:ilvl w:val="0"/>
          <w:numId w:val="38"/>
        </w:numPr>
      </w:pPr>
      <w:r>
        <w:t>Verifique que o espaço disponível em disco para informações deve ser capaz de armazenar todos os dados/atualizações que forem cadastrados.</w:t>
      </w:r>
    </w:p>
    <w:p w:rsidR="0093414D" w:rsidRDefault="0093414D" w:rsidP="0093414D">
      <w:pPr>
        <w:pStyle w:val="Ttulo2"/>
      </w:pPr>
      <w:bookmarkStart w:id="63" w:name="_Toc427949066"/>
      <w:r w:rsidRPr="0093414D">
        <w:t>Estratégia de Teste</w:t>
      </w:r>
      <w:bookmarkEnd w:id="63"/>
    </w:p>
    <w:p w:rsidR="006614A6" w:rsidRDefault="0053231B" w:rsidP="00581514">
      <w:pPr>
        <w:ind w:firstLine="851"/>
        <w:rPr>
          <w:lang w:eastAsia="pt-BR"/>
        </w:rPr>
      </w:pPr>
      <w:r w:rsidRPr="0053231B">
        <w:rPr>
          <w:lang w:eastAsia="pt-BR"/>
        </w:rPr>
        <w:t>Essas transações são definidas como funções específicas que um usuário final do sistema é suposto de executar ao usar a aplicação, tais como adicionar ou modificar uma d</w:t>
      </w:r>
      <w:r w:rsidR="009A65D2">
        <w:rPr>
          <w:lang w:eastAsia="pt-BR"/>
        </w:rPr>
        <w:t>eterminada</w:t>
      </w:r>
      <w:r w:rsidRPr="0053231B">
        <w:rPr>
          <w:lang w:eastAsia="pt-BR"/>
        </w:rPr>
        <w:t xml:space="preserve"> informação.</w:t>
      </w:r>
    </w:p>
    <w:p w:rsidR="00763178" w:rsidRDefault="00763178" w:rsidP="00763178">
      <w:pPr>
        <w:pStyle w:val="Ttulo3"/>
        <w:rPr>
          <w:lang w:eastAsia="pt-BR"/>
        </w:rPr>
      </w:pPr>
      <w:bookmarkStart w:id="64" w:name="_Toc427949067"/>
      <w:r w:rsidRPr="00763178">
        <w:rPr>
          <w:lang w:eastAsia="pt-BR"/>
        </w:rPr>
        <w:t xml:space="preserve">Teste de Integridade de Dados e </w:t>
      </w:r>
      <w:r w:rsidRPr="00F36161">
        <w:rPr>
          <w:highlight w:val="yellow"/>
          <w:lang w:eastAsia="pt-BR"/>
        </w:rPr>
        <w:t>do Banco de Dados</w:t>
      </w:r>
      <w:bookmarkEnd w:id="64"/>
    </w:p>
    <w:p w:rsidR="005E2E70" w:rsidRPr="005E2E70" w:rsidRDefault="005E2E70" w:rsidP="005E2E70">
      <w:pPr>
        <w:rPr>
          <w:lang w:eastAsia="pt-BR"/>
        </w:rPr>
      </w:pPr>
    </w:p>
    <w:p w:rsidR="00E45BF5" w:rsidRPr="00630A88" w:rsidRDefault="00E45BF5" w:rsidP="00630A88">
      <w:pPr>
        <w:pStyle w:val="Ttulo1"/>
      </w:pPr>
      <w:bookmarkStart w:id="65" w:name="_Toc427949068"/>
      <w:r w:rsidRPr="00630A88">
        <w:lastRenderedPageBreak/>
        <w:t>iMPLANTAÇÃO</w:t>
      </w:r>
      <w:bookmarkEnd w:id="65"/>
    </w:p>
    <w:p w:rsidR="00E45BF5" w:rsidRDefault="00A72302" w:rsidP="00E45BF5">
      <w:pPr>
        <w:pStyle w:val="Ttulo1"/>
        <w:rPr>
          <w:color w:val="000000"/>
        </w:rPr>
      </w:pPr>
      <w:bookmarkStart w:id="66" w:name="_Toc427949069"/>
      <w:r>
        <w:rPr>
          <w:color w:val="000000"/>
        </w:rPr>
        <w:lastRenderedPageBreak/>
        <w:t>CONCLUSÃO</w:t>
      </w:r>
      <w:bookmarkEnd w:id="66"/>
    </w:p>
    <w:p w:rsidR="00E45BF5" w:rsidRDefault="00A72302" w:rsidP="00E45BF5">
      <w:pPr>
        <w:pStyle w:val="Ttulo1"/>
        <w:rPr>
          <w:color w:val="000000"/>
        </w:rPr>
      </w:pPr>
      <w:bookmarkStart w:id="67" w:name="_Toc427949070"/>
      <w:r>
        <w:rPr>
          <w:color w:val="000000"/>
        </w:rPr>
        <w:lastRenderedPageBreak/>
        <w:t>GLOSSÁRIO</w:t>
      </w:r>
      <w:bookmarkEnd w:id="67"/>
    </w:p>
    <w:p w:rsidR="00E45BF5" w:rsidRPr="00E45BF5" w:rsidRDefault="00E45BF5" w:rsidP="00E45BF5"/>
    <w:p w:rsidR="00E45BF5" w:rsidRPr="00E45BF5" w:rsidRDefault="00E45BF5" w:rsidP="00E45BF5"/>
    <w:p w:rsidR="00E45BF5" w:rsidRPr="00E45BF5" w:rsidRDefault="00E45BF5" w:rsidP="00E45BF5"/>
    <w:p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8"/>
          <w:headerReference w:type="default" r:id="rId39"/>
          <w:footerReference w:type="default" r:id="rId40"/>
          <w:headerReference w:type="first" r:id="rId41"/>
          <w:footerReference w:type="first" r:id="rId42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:rsidR="00370E34" w:rsidRPr="00B55442" w:rsidRDefault="00370E34" w:rsidP="00AB1F1F">
      <w:pPr>
        <w:pStyle w:val="Ttulo"/>
      </w:pPr>
      <w:bookmarkStart w:id="68" w:name="_Toc156754425"/>
      <w:bookmarkStart w:id="69" w:name="_Toc427949071"/>
      <w:r w:rsidRPr="00B55442">
        <w:lastRenderedPageBreak/>
        <w:t>ReferÊncias</w:t>
      </w:r>
      <w:bookmarkEnd w:id="22"/>
      <w:bookmarkEnd w:id="23"/>
      <w:bookmarkEnd w:id="24"/>
      <w:bookmarkEnd w:id="68"/>
      <w:bookmarkEnd w:id="69"/>
    </w:p>
    <w:p w:rsidR="00370E34" w:rsidRPr="00B55442" w:rsidRDefault="00370E34" w:rsidP="00AB1F1F">
      <w:pPr>
        <w:pStyle w:val="Ttulo"/>
      </w:pPr>
    </w:p>
    <w:p w:rsidR="00370E34" w:rsidRPr="00570268" w:rsidRDefault="00370E34" w:rsidP="00A3473E">
      <w:pPr>
        <w:pStyle w:val="Referncias"/>
        <w:rPr>
          <w:lang w:val="pt-BR"/>
        </w:rPr>
      </w:pPr>
    </w:p>
    <w:p w:rsidR="00370E34" w:rsidRPr="00570268" w:rsidRDefault="00370E34" w:rsidP="0015101A">
      <w:pPr>
        <w:rPr>
          <w:rFonts w:cs="Arial"/>
        </w:rPr>
        <w:sectPr w:rsidR="00370E34" w:rsidRPr="00570268" w:rsidSect="00E31F5E">
          <w:headerReference w:type="even" r:id="rId43"/>
          <w:headerReference w:type="default" r:id="rId44"/>
          <w:footerReference w:type="default" r:id="rId45"/>
          <w:headerReference w:type="first" r:id="rId46"/>
          <w:footerReference w:type="first" r:id="rId47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:rsidR="00F2517D" w:rsidRPr="006027C6" w:rsidRDefault="001F5A9A" w:rsidP="00F2517D">
      <w:pPr>
        <w:pStyle w:val="FolhadeRostodosCaptulos"/>
        <w:rPr>
          <w:rFonts w:cs="Arial"/>
        </w:rPr>
      </w:pPr>
      <w:r>
        <w:rPr>
          <w:rFonts w:cs="Arial"/>
        </w:rPr>
        <w:lastRenderedPageBreak/>
        <w:t>DOCUMENTO DE TESTE</w:t>
      </w:r>
    </w:p>
    <w:p w:rsidR="00F2517D" w:rsidRPr="004866B2" w:rsidRDefault="00F2517D" w:rsidP="00761722">
      <w:pPr>
        <w:pStyle w:val="TtulodoAnexo"/>
        <w:numPr>
          <w:ilvl w:val="0"/>
          <w:numId w:val="0"/>
        </w:numPr>
        <w:rPr>
          <w:rFonts w:cs="Arial"/>
        </w:rPr>
      </w:pPr>
      <w:bookmarkStart w:id="70" w:name="_Toc156675046"/>
      <w:bookmarkStart w:id="71" w:name="_Toc156754429"/>
      <w:bookmarkStart w:id="72" w:name="_Toc239431086"/>
      <w:bookmarkStart w:id="73" w:name="_Toc427949072"/>
      <w:r>
        <w:lastRenderedPageBreak/>
        <w:t>Título</w:t>
      </w:r>
      <w:bookmarkEnd w:id="73"/>
      <w:r>
        <w:t xml:space="preserve"> </w:t>
      </w:r>
      <w:bookmarkEnd w:id="70"/>
      <w:bookmarkEnd w:id="71"/>
      <w:bookmarkEnd w:id="72"/>
    </w:p>
    <w:p w:rsidR="00311789" w:rsidRDefault="00311789" w:rsidP="00F2517D">
      <w:pPr>
        <w:rPr>
          <w:noProof/>
        </w:rPr>
      </w:pPr>
      <w:r>
        <w:rPr>
          <w:noProof/>
        </w:rPr>
        <w:tab/>
      </w:r>
      <w:r w:rsidRPr="00311789">
        <w:rPr>
          <w:noProof/>
        </w:rPr>
        <w:t>Anexo são documentos, que não são feitos pelo autor. Como por exemplo a liberação do comitê de ética.</w:t>
      </w:r>
    </w:p>
    <w:p w:rsidR="00311789" w:rsidRDefault="00311789" w:rsidP="00F2517D">
      <w:pPr>
        <w:rPr>
          <w:noProof/>
        </w:rPr>
      </w:pPr>
    </w:p>
    <w:p w:rsidR="00F2517D" w:rsidRDefault="00F2517D" w:rsidP="00F2517D">
      <w:pPr>
        <w:sectPr w:rsidR="00F2517D" w:rsidSect="008B07EE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C73C56">
        <w:t>.</w:t>
      </w:r>
    </w:p>
    <w:p w:rsidR="00F2517D" w:rsidRPr="006027C6" w:rsidRDefault="001F5A9A" w:rsidP="00F2517D">
      <w:pPr>
        <w:pStyle w:val="FolhadeRostodosCaptulos"/>
        <w:rPr>
          <w:rFonts w:cs="Arial"/>
        </w:rPr>
      </w:pPr>
      <w:r>
        <w:rPr>
          <w:rFonts w:cs="Arial"/>
        </w:rPr>
        <w:lastRenderedPageBreak/>
        <w:t>MANUAL DO USUÁRIO</w:t>
      </w:r>
    </w:p>
    <w:p w:rsidR="00F2517D" w:rsidRDefault="00F2517D" w:rsidP="00761722">
      <w:pPr>
        <w:pStyle w:val="TtulodoAnexo"/>
        <w:numPr>
          <w:ilvl w:val="0"/>
          <w:numId w:val="0"/>
        </w:numPr>
      </w:pPr>
      <w:bookmarkStart w:id="74" w:name="_Toc156675047"/>
      <w:bookmarkStart w:id="75" w:name="_Toc156754430"/>
      <w:bookmarkStart w:id="76" w:name="_Toc239431087"/>
      <w:bookmarkStart w:id="77" w:name="_Toc427949073"/>
      <w:r>
        <w:lastRenderedPageBreak/>
        <w:t>Título do anexo</w:t>
      </w:r>
      <w:bookmarkEnd w:id="77"/>
      <w:r>
        <w:t xml:space="preserve"> </w:t>
      </w:r>
      <w:bookmarkEnd w:id="74"/>
      <w:bookmarkEnd w:id="75"/>
      <w:bookmarkEnd w:id="76"/>
    </w:p>
    <w:p w:rsidR="00F2517D" w:rsidRDefault="00F2517D" w:rsidP="00F2517D">
      <w:pPr>
        <w:rPr>
          <w:noProof/>
        </w:rPr>
      </w:pPr>
      <w:r>
        <w:rPr>
          <w:noProof/>
        </w:rPr>
        <w:tab/>
        <w:t>Lorem ipsum dolor sit amet, consectetuer adipiscing elit. Maecenas porttitor congue massa. Fusce posuere, magna sed pulvinar ultricies, purus lectus malesuada libero, sit amet commodo magna eros quis urna.</w:t>
      </w:r>
    </w:p>
    <w:p w:rsidR="00F2517D" w:rsidRDefault="00F2517D" w:rsidP="00F2517D">
      <w:pPr>
        <w:rPr>
          <w:noProof/>
        </w:rPr>
      </w:pPr>
      <w:r>
        <w:rPr>
          <w:noProof/>
        </w:rPr>
        <w:tab/>
        <w:t>Nunc viverra imperdiet enim. Fusce est. Vivamus a tellus.</w:t>
      </w:r>
    </w:p>
    <w:p w:rsidR="00F2517D" w:rsidRPr="00B63A83" w:rsidRDefault="00F2517D" w:rsidP="00F2517D">
      <w:pPr>
        <w:rPr>
          <w:noProof/>
          <w:lang w:val="en-US"/>
        </w:rPr>
      </w:pPr>
      <w:r>
        <w:rPr>
          <w:noProof/>
        </w:rPr>
        <w:tab/>
        <w:t xml:space="preserve">Pellentesque habitant morbi tristique senectus et netus et malesuada fames ac turpis egestas. </w:t>
      </w:r>
      <w:r w:rsidRPr="00B63A83">
        <w:rPr>
          <w:noProof/>
          <w:lang w:val="en-US"/>
        </w:rPr>
        <w:t>Proin pharetra nonummy pede. Mauris et orci.</w:t>
      </w:r>
    </w:p>
    <w:p w:rsidR="00F2517D" w:rsidRPr="00B63A83" w:rsidRDefault="00F2517D" w:rsidP="00F2517D">
      <w:pPr>
        <w:rPr>
          <w:noProof/>
          <w:lang w:val="en-US"/>
        </w:rPr>
      </w:pPr>
      <w:r>
        <w:rPr>
          <w:noProof/>
          <w:lang w:val="en-US"/>
        </w:rPr>
        <w:tab/>
      </w:r>
      <w:r w:rsidRPr="00B63A83">
        <w:rPr>
          <w:noProof/>
          <w:lang w:val="en-US"/>
        </w:rPr>
        <w:t>Aenean nec lorem. In porttitor. Donec laoreet nonummy augue.</w:t>
      </w:r>
    </w:p>
    <w:p w:rsidR="00F2517D" w:rsidRDefault="00F2517D" w:rsidP="00F2517D">
      <w:r>
        <w:rPr>
          <w:noProof/>
        </w:rPr>
        <w:t>Suspendisse dui purus, scelerisque at, vulputate vitae, pretium mattis, nunc. Mauris eget neque at sem venenatis eleifend. Ut nonummy.</w:t>
      </w:r>
    </w:p>
    <w:p w:rsidR="00F2517D" w:rsidRPr="00B63A83" w:rsidRDefault="00F2517D" w:rsidP="00F2517D"/>
    <w:p w:rsidR="00F2517D" w:rsidRDefault="00F2517D" w:rsidP="00ED29B0">
      <w:pPr>
        <w:pStyle w:val="EstiloNormalGrandeesquerda"/>
      </w:pPr>
    </w:p>
    <w:sectPr w:rsidR="00F2517D" w:rsidSect="008B07EE">
      <w:headerReference w:type="default" r:id="rId53"/>
      <w:footerReference w:type="default" r:id="rId54"/>
      <w:headerReference w:type="first" r:id="rId55"/>
      <w:footerReference w:type="first" r:id="rId56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169" w:rsidRDefault="00955169">
      <w:r>
        <w:separator/>
      </w:r>
    </w:p>
    <w:p w:rsidR="00955169" w:rsidRDefault="00955169"/>
    <w:p w:rsidR="00955169" w:rsidRDefault="00955169"/>
    <w:p w:rsidR="00955169" w:rsidRDefault="00955169"/>
  </w:endnote>
  <w:endnote w:type="continuationSeparator" w:id="0">
    <w:p w:rsidR="00955169" w:rsidRDefault="00955169">
      <w:r>
        <w:continuationSeparator/>
      </w:r>
    </w:p>
    <w:p w:rsidR="00955169" w:rsidRDefault="00955169"/>
    <w:p w:rsidR="00955169" w:rsidRDefault="00955169"/>
    <w:p w:rsidR="00955169" w:rsidRDefault="009551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  <w:ind w:right="36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  <w:ind w:right="360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60E73">
    <w:pPr>
      <w:pStyle w:val="Rodap"/>
      <w:ind w:right="360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x</w:t>
    </w:r>
    <w:r>
      <w:rPr>
        <w:rStyle w:val="Nmerodepgina"/>
      </w:rPr>
      <w:fldChar w:fldCharType="end"/>
    </w:r>
  </w:p>
  <w:p w:rsidR="00A90780" w:rsidRDefault="00A90780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60E73">
    <w:pPr>
      <w:pStyle w:val="Rodap"/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317E2D">
    <w:pPr>
      <w:pStyle w:val="Rodap"/>
      <w:ind w:right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169" w:rsidRDefault="00955169">
      <w:r>
        <w:separator/>
      </w:r>
    </w:p>
    <w:p w:rsidR="00955169" w:rsidRDefault="00955169"/>
    <w:p w:rsidR="00955169" w:rsidRDefault="00955169"/>
    <w:p w:rsidR="00955169" w:rsidRDefault="00955169"/>
  </w:footnote>
  <w:footnote w:type="continuationSeparator" w:id="0">
    <w:p w:rsidR="00955169" w:rsidRDefault="00955169">
      <w:r>
        <w:continuationSeparator/>
      </w:r>
    </w:p>
    <w:p w:rsidR="00955169" w:rsidRDefault="00955169"/>
    <w:p w:rsidR="00955169" w:rsidRDefault="00955169"/>
    <w:p w:rsidR="00955169" w:rsidRDefault="0095516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8828E4">
    <w:pPr>
      <w:ind w:right="36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31291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6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90780" w:rsidRDefault="00A90780">
    <w:pPr>
      <w:pStyle w:val="Cabealh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:rsidR="00A90780" w:rsidRDefault="00A90780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9232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0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C634E" id="Line 30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/8pc&#10;MhQCAAAqBAAADgAAAAAAAAAAAAAAAAAuAgAAZHJzL2Uyb0RvYy54bWxQSwECLQAUAAYACAAAACEA&#10;zsC349sAAAAGAQAADwAAAAAAAAAAAAAAAABuBAAAZHJzL2Rvd25yZXYueG1sUEsFBgAAAAAEAAQA&#10;8wAAAHYFAAAAAA==&#10;" o:allowincell="f"/>
          </w:pict>
        </mc:Fallback>
      </mc:AlternateContent>
    </w:r>
    <w:r>
      <w:rPr>
        <w:b/>
        <w:color w:val="808080"/>
        <w:sz w:val="20"/>
      </w:rPr>
      <w:t>2</w:t>
    </w:r>
  </w:p>
  <w:p w:rsidR="00A90780" w:rsidRDefault="00A90780">
    <w:pPr>
      <w:pStyle w:val="Cabealh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33604">
      <w:rPr>
        <w:rStyle w:val="Nmerodepgina"/>
        <w:noProof/>
      </w:rPr>
      <w:t>13</w:t>
    </w:r>
    <w:r>
      <w:rPr>
        <w:rStyle w:val="Nmerodepgina"/>
      </w:rPr>
      <w:fldChar w:fldCharType="end"/>
    </w:r>
  </w:p>
  <w:p w:rsidR="00A90780" w:rsidRDefault="00A90780" w:rsidP="005747A6">
    <w:pPr>
      <w:tabs>
        <w:tab w:val="left" w:pos="6645"/>
        <w:tab w:val="right" w:pos="8675"/>
      </w:tabs>
      <w:ind w:right="397" w:firstLine="360"/>
      <w:jc w:val="left"/>
      <w:rPr>
        <w:b/>
        <w:color w:val="808080"/>
        <w:sz w:val="20"/>
      </w:rPr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5123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D0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90780" w:rsidRDefault="00A90780">
    <w:pPr>
      <w:pStyle w:val="Cabealho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50</w:t>
    </w:r>
    <w:r>
      <w:rPr>
        <w:rStyle w:val="Nmerodepgina"/>
      </w:rPr>
      <w:fldChar w:fldCharType="end"/>
    </w:r>
  </w:p>
  <w:p w:rsidR="00A90780" w:rsidRDefault="00A90780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84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9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A12E9C" id="Line 1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aCa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MNaCa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2</w:t>
    </w:r>
  </w:p>
  <w:p w:rsidR="00A90780" w:rsidRDefault="00A90780">
    <w:pPr>
      <w:pStyle w:val="Cabealho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7253619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 w:rsidP="00210BE2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3604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A90780" w:rsidRPr="00634AFF" w:rsidRDefault="00A90780" w:rsidP="00634AFF">
    <w:pPr>
      <w:pStyle w:val="Cabealho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98022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D02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A90780" w:rsidRDefault="00A90780">
    <w:pPr>
      <w:pStyle w:val="Cabealho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E31F5E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50</w:t>
    </w:r>
    <w:r>
      <w:rPr>
        <w:rStyle w:val="Nmerodepgina"/>
      </w:rPr>
      <w:fldChar w:fldCharType="end"/>
    </w:r>
  </w:p>
  <w:p w:rsidR="00A90780" w:rsidRPr="00E37DB5" w:rsidRDefault="00A90780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3EA06" id="Line 1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Hd/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RiEUqQD&#10;ibZCcZRNQmt64wqIqNTOhuLoWb2YrabfHVK6aok68Ejx9WIgLwsZyZuUsHEGLtj3nzWDGHL0Ovbp&#10;3NguQEIH0DnKcbnLwc8eUTicTtOnxQJ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MLId38S&#10;AgAAKQQAAA4AAAAAAAAAAAAAAAAALgIAAGRycy9lMm9Eb2MueG1sUEsBAi0AFAAGAAgAAAAhAM7A&#10;t+PbAAAABgEAAA8AAAAAAAAAAAAAAAAAbAQAAGRycy9kb3ducmV2LnhtbFBLBQYAAAAABAAEAPMA&#10;AAB0BQAAAAA=&#10;"/>
          </w:pict>
        </mc:Fallback>
      </mc:AlternateContent>
    </w:r>
    <w:r>
      <w:rPr>
        <w:b/>
        <w:color w:val="999999"/>
        <w:sz w:val="20"/>
        <w:szCs w:val="20"/>
      </w:rPr>
      <w:t>2</w:t>
    </w:r>
  </w:p>
  <w:p w:rsidR="00A90780" w:rsidRDefault="00A90780">
    <w:pPr>
      <w:pStyle w:val="Cabealho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31069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D0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90780" w:rsidRPr="00E37DB5" w:rsidRDefault="00A90780" w:rsidP="00634AFF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E31F5E">
    <w:pPr>
      <w:ind w:right="397" w:firstLine="360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896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9256BA" id="Line 14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5k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FTa5k&#10;EwIAACkEAAAOAAAAAAAAAAAAAAAAAC4CAABkcnMvZTJvRG9jLnhtbFBLAQItABQABgAIAAAAIQDO&#10;wLfj2wAAAAYBAAAPAAAAAAAAAAAAAAAAAG0EAABkcnMvZG93bnJldi54bWxQSwUGAAAAAAQABADz&#10;AAAAdQUAAAAA&#10;" o:allowincell="f"/>
          </w:pict>
        </mc:Fallback>
      </mc:AlternateContent>
    </w:r>
    <w:r>
      <w:rPr>
        <w:b/>
        <w:color w:val="808080"/>
        <w:sz w:val="20"/>
      </w:rPr>
      <w:t>REFERÊNCIAS</w:t>
    </w:r>
  </w:p>
  <w:p w:rsidR="00A90780" w:rsidRDefault="00A9078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60E73"/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48</w:t>
    </w:r>
    <w:r>
      <w:rPr>
        <w:rStyle w:val="Nmerodepgina"/>
      </w:rPr>
      <w:fldChar w:fldCharType="end"/>
    </w:r>
  </w:p>
  <w:p w:rsidR="00A90780" w:rsidRPr="00E37DB5" w:rsidRDefault="00A90780" w:rsidP="006D3A3B">
    <w:pPr>
      <w:ind w:right="397" w:firstLine="360"/>
      <w:jc w:val="right"/>
      <w:rPr>
        <w:b/>
        <w:color w:val="999999"/>
        <w:sz w:val="20"/>
        <w:szCs w:val="20"/>
      </w:rPr>
    </w:pPr>
    <w:r>
      <w:rPr>
        <w:b/>
        <w:color w:val="999999"/>
        <w:sz w:val="20"/>
        <w:szCs w:val="20"/>
      </w:rPr>
      <w:t xml:space="preserve">APÊNDICE </w:t>
    </w:r>
    <w:r>
      <w:rPr>
        <w:b/>
        <w:noProof/>
        <w:color w:val="999999"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89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DE167" id="Line 2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0RFQ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"/>
          </w:pict>
        </mc:Fallback>
      </mc:AlternateContent>
    </w:r>
    <w:r>
      <w:rPr>
        <w:b/>
        <w:color w:val="999999"/>
        <w:sz w:val="20"/>
        <w:szCs w:val="20"/>
      </w:rPr>
      <w:t>2</w:t>
    </w:r>
  </w:p>
  <w:p w:rsidR="00A90780" w:rsidRDefault="00A90780">
    <w:pPr>
      <w:pStyle w:val="Cabealho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866B2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3D02">
      <w:rPr>
        <w:rStyle w:val="Nmerodepgina"/>
        <w:noProof/>
      </w:rPr>
      <w:t>23</w:t>
    </w:r>
    <w:r>
      <w:rPr>
        <w:rStyle w:val="Nmerodepgina"/>
      </w:rPr>
      <w:fldChar w:fldCharType="end"/>
    </w:r>
  </w:p>
  <w:p w:rsidR="00A90780" w:rsidRPr="00E37DB5" w:rsidRDefault="00A90780" w:rsidP="00761722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Cabealho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33D02">
      <w:rPr>
        <w:rStyle w:val="Nmerodepgina"/>
        <w:noProof/>
      </w:rPr>
      <w:t>25</w:t>
    </w:r>
    <w:r>
      <w:rPr>
        <w:rStyle w:val="Nmerodepgina"/>
      </w:rPr>
      <w:fldChar w:fldCharType="end"/>
    </w:r>
  </w:p>
  <w:p w:rsidR="00A90780" w:rsidRPr="00E37DB5" w:rsidRDefault="00A90780" w:rsidP="00761722">
    <w:pPr>
      <w:ind w:right="397" w:firstLine="360"/>
      <w:jc w:val="right"/>
      <w:rPr>
        <w:b/>
        <w:color w:val="999999"/>
        <w:sz w:val="20"/>
        <w:szCs w:val="20"/>
      </w:rPr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8828E4">
    <w:pPr>
      <w:ind w:right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90780" w:rsidRPr="00E37DB5" w:rsidRDefault="00A90780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C8E3D" id="Line 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DNCFAIAACkEAAAOAAAAZHJzL2Uyb0RvYy54bWysU8uu2jAQ3VfqP1jeQxIau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"/>
          </w:pict>
        </mc:Fallback>
      </mc:AlternateContent>
    </w:r>
    <w:r>
      <w:rPr>
        <w:b/>
        <w:color w:val="999999"/>
        <w:sz w:val="20"/>
        <w:szCs w:val="20"/>
      </w:rPr>
      <w:t>INTRODUÇÃO</w:t>
    </w:r>
  </w:p>
  <w:p w:rsidR="00A90780" w:rsidRDefault="00A90780" w:rsidP="00460E73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A90780" w:rsidRPr="00E37DB5" w:rsidRDefault="00A90780" w:rsidP="00A0185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7920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60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90780" w:rsidRDefault="00A90780">
    <w:pPr>
      <w:pStyle w:val="Cabealh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780" w:rsidRDefault="00A90780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20</w:t>
    </w:r>
    <w:r>
      <w:rPr>
        <w:rStyle w:val="Nmerodepgina"/>
      </w:rPr>
      <w:fldChar w:fldCharType="end"/>
    </w:r>
  </w:p>
  <w:p w:rsidR="00A90780" w:rsidRPr="00E37DB5" w:rsidRDefault="00A90780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30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7B52B" id="Line 24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PTR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BZ9PTR&#10;EwIAACoEAAAOAAAAAAAAAAAAAAAAAC4CAABkcnMvZTJvRG9jLnhtbFBLAQItABQABgAIAAAAIQDO&#10;wLfj2wAAAAYBAAAPAAAAAAAAAAAAAAAAAG0EAABkcnMvZG93bnJldi54bWxQSwUGAAAAAAQABADz&#10;AAAAdQUAAAAA&#10;"/>
          </w:pict>
        </mc:Fallback>
      </mc:AlternateContent>
    </w:r>
    <w:r>
      <w:rPr>
        <w:b/>
        <w:color w:val="999999"/>
        <w:sz w:val="20"/>
        <w:szCs w:val="20"/>
      </w:rPr>
      <w:t>MATERIAL E MÉTODO</w:t>
    </w:r>
  </w:p>
  <w:p w:rsidR="00A90780" w:rsidRDefault="00A90780" w:rsidP="005C1AA4">
    <w:pPr>
      <w:ind w:right="284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72400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A90780" w:rsidRDefault="00A90780">
        <w:pPr>
          <w:pStyle w:val="Cabealh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D0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90780" w:rsidRPr="00E37DB5" w:rsidRDefault="00A90780" w:rsidP="006F1081">
    <w:pPr>
      <w:ind w:right="397"/>
      <w:rPr>
        <w:b/>
        <w:color w:val="999999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80220C"/>
    <w:multiLevelType w:val="hybridMultilevel"/>
    <w:tmpl w:val="98627934"/>
    <w:lvl w:ilvl="0" w:tplc="04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A494A6A"/>
    <w:multiLevelType w:val="multilevel"/>
    <w:tmpl w:val="5838E27C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2FC0EDE"/>
    <w:multiLevelType w:val="multilevel"/>
    <w:tmpl w:val="D8EA3752"/>
    <w:numStyleLink w:val="ListaNumerada-Nmeros"/>
  </w:abstractNum>
  <w:abstractNum w:abstractNumId="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6" w15:restartNumberingAfterBreak="0">
    <w:nsid w:val="1F3857C0"/>
    <w:multiLevelType w:val="hybridMultilevel"/>
    <w:tmpl w:val="1DDE55E8"/>
    <w:lvl w:ilvl="0" w:tplc="76C03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78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300683B"/>
    <w:multiLevelType w:val="hybridMultilevel"/>
    <w:tmpl w:val="D7D6C196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26665222"/>
    <w:multiLevelType w:val="hybridMultilevel"/>
    <w:tmpl w:val="70364D34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6A65884"/>
    <w:multiLevelType w:val="hybridMultilevel"/>
    <w:tmpl w:val="1F30D4A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0D00D7"/>
    <w:multiLevelType w:val="hybridMultilevel"/>
    <w:tmpl w:val="E8B4DC00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343612"/>
    <w:multiLevelType w:val="hybridMultilevel"/>
    <w:tmpl w:val="1D7A2104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7F3F93"/>
    <w:multiLevelType w:val="hybridMultilevel"/>
    <w:tmpl w:val="4F746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5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7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985"/>
        </w:tabs>
        <w:ind w:left="3289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3800"/>
        </w:tabs>
        <w:ind w:left="3800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4025"/>
        </w:tabs>
        <w:ind w:left="4025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4745"/>
        </w:tabs>
        <w:ind w:left="4745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5465"/>
        </w:tabs>
        <w:ind w:left="5465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6185"/>
        </w:tabs>
        <w:ind w:left="6185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6905"/>
        </w:tabs>
        <w:ind w:left="6905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7625"/>
        </w:tabs>
        <w:ind w:left="7625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8345"/>
        </w:tabs>
        <w:ind w:left="8345" w:hanging="180"/>
      </w:pPr>
      <w:rPr>
        <w:rFonts w:cs="Times New Roman"/>
      </w:rPr>
    </w:lvl>
  </w:abstractNum>
  <w:abstractNum w:abstractNumId="18" w15:restartNumberingAfterBreak="0">
    <w:nsid w:val="489B1902"/>
    <w:multiLevelType w:val="hybridMultilevel"/>
    <w:tmpl w:val="0FA22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25407"/>
    <w:multiLevelType w:val="hybridMultilevel"/>
    <w:tmpl w:val="8EF4B43C"/>
    <w:lvl w:ilvl="0" w:tplc="EC12FF38">
      <w:start w:val="1"/>
      <w:numFmt w:val="decimal"/>
      <w:lvlText w:val="%1.1.1"/>
      <w:lvlJc w:val="left"/>
      <w:pPr>
        <w:ind w:left="20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36" w:hanging="360"/>
      </w:pPr>
    </w:lvl>
    <w:lvl w:ilvl="2" w:tplc="0416001B" w:tentative="1">
      <w:start w:val="1"/>
      <w:numFmt w:val="lowerRoman"/>
      <w:lvlText w:val="%3."/>
      <w:lvlJc w:val="right"/>
      <w:pPr>
        <w:ind w:left="3456" w:hanging="180"/>
      </w:pPr>
    </w:lvl>
    <w:lvl w:ilvl="3" w:tplc="0416000F" w:tentative="1">
      <w:start w:val="1"/>
      <w:numFmt w:val="decimal"/>
      <w:lvlText w:val="%4."/>
      <w:lvlJc w:val="left"/>
      <w:pPr>
        <w:ind w:left="4176" w:hanging="360"/>
      </w:pPr>
    </w:lvl>
    <w:lvl w:ilvl="4" w:tplc="04160019" w:tentative="1">
      <w:start w:val="1"/>
      <w:numFmt w:val="lowerLetter"/>
      <w:lvlText w:val="%5."/>
      <w:lvlJc w:val="left"/>
      <w:pPr>
        <w:ind w:left="4896" w:hanging="360"/>
      </w:pPr>
    </w:lvl>
    <w:lvl w:ilvl="5" w:tplc="0416001B" w:tentative="1">
      <w:start w:val="1"/>
      <w:numFmt w:val="lowerRoman"/>
      <w:lvlText w:val="%6."/>
      <w:lvlJc w:val="right"/>
      <w:pPr>
        <w:ind w:left="5616" w:hanging="180"/>
      </w:pPr>
    </w:lvl>
    <w:lvl w:ilvl="6" w:tplc="0416000F" w:tentative="1">
      <w:start w:val="1"/>
      <w:numFmt w:val="decimal"/>
      <w:lvlText w:val="%7."/>
      <w:lvlJc w:val="left"/>
      <w:pPr>
        <w:ind w:left="6336" w:hanging="360"/>
      </w:pPr>
    </w:lvl>
    <w:lvl w:ilvl="7" w:tplc="04160019" w:tentative="1">
      <w:start w:val="1"/>
      <w:numFmt w:val="lowerLetter"/>
      <w:lvlText w:val="%8."/>
      <w:lvlJc w:val="left"/>
      <w:pPr>
        <w:ind w:left="7056" w:hanging="360"/>
      </w:pPr>
    </w:lvl>
    <w:lvl w:ilvl="8" w:tplc="0416001B" w:tentative="1">
      <w:start w:val="1"/>
      <w:numFmt w:val="lowerRoman"/>
      <w:lvlText w:val="%9."/>
      <w:lvlJc w:val="right"/>
      <w:pPr>
        <w:ind w:left="7776" w:hanging="180"/>
      </w:pPr>
    </w:lvl>
  </w:abstractNum>
  <w:abstractNum w:abstractNumId="20" w15:restartNumberingAfterBreak="0">
    <w:nsid w:val="50603611"/>
    <w:multiLevelType w:val="multilevel"/>
    <w:tmpl w:val="95BCD45E"/>
    <w:lvl w:ilvl="0">
      <w:start w:val="1"/>
      <w:numFmt w:val="decimal"/>
      <w:pStyle w:val="TI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2804705"/>
    <w:multiLevelType w:val="hybridMultilevel"/>
    <w:tmpl w:val="9C6C8138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A0D711B"/>
    <w:multiLevelType w:val="hybridMultilevel"/>
    <w:tmpl w:val="E954CFC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D20709D"/>
    <w:multiLevelType w:val="multilevel"/>
    <w:tmpl w:val="2DC2C7C8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pStyle w:val="Estilo2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pStyle w:val="Estilo5"/>
      <w:isLgl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6" w:hanging="1440"/>
      </w:pPr>
      <w:rPr>
        <w:rFonts w:hint="default"/>
      </w:rPr>
    </w:lvl>
  </w:abstractNum>
  <w:abstractNum w:abstractNumId="24" w15:restartNumberingAfterBreak="0">
    <w:nsid w:val="5FB9039E"/>
    <w:multiLevelType w:val="hybridMultilevel"/>
    <w:tmpl w:val="8958881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FC95C4E"/>
    <w:multiLevelType w:val="hybridMultilevel"/>
    <w:tmpl w:val="A962A982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0CA782B"/>
    <w:multiLevelType w:val="hybridMultilevel"/>
    <w:tmpl w:val="03CE3D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67AD2ABB"/>
    <w:multiLevelType w:val="hybridMultilevel"/>
    <w:tmpl w:val="14E85756"/>
    <w:lvl w:ilvl="0" w:tplc="012C2F58">
      <w:start w:val="1"/>
      <w:numFmt w:val="decimal"/>
      <w:pStyle w:val="titulo3"/>
      <w:lvlText w:val="%1.1.1"/>
      <w:lvlJc w:val="left"/>
      <w:pPr>
        <w:ind w:left="23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96" w:hanging="360"/>
      </w:pPr>
    </w:lvl>
    <w:lvl w:ilvl="2" w:tplc="0416001B" w:tentative="1">
      <w:start w:val="1"/>
      <w:numFmt w:val="lowerRoman"/>
      <w:lvlText w:val="%3."/>
      <w:lvlJc w:val="right"/>
      <w:pPr>
        <w:ind w:left="3816" w:hanging="180"/>
      </w:pPr>
    </w:lvl>
    <w:lvl w:ilvl="3" w:tplc="0416000F" w:tentative="1">
      <w:start w:val="1"/>
      <w:numFmt w:val="decimal"/>
      <w:lvlText w:val="%4."/>
      <w:lvlJc w:val="left"/>
      <w:pPr>
        <w:ind w:left="4536" w:hanging="360"/>
      </w:pPr>
    </w:lvl>
    <w:lvl w:ilvl="4" w:tplc="04160019" w:tentative="1">
      <w:start w:val="1"/>
      <w:numFmt w:val="lowerLetter"/>
      <w:lvlText w:val="%5."/>
      <w:lvlJc w:val="left"/>
      <w:pPr>
        <w:ind w:left="5256" w:hanging="360"/>
      </w:pPr>
    </w:lvl>
    <w:lvl w:ilvl="5" w:tplc="0416001B" w:tentative="1">
      <w:start w:val="1"/>
      <w:numFmt w:val="lowerRoman"/>
      <w:lvlText w:val="%6."/>
      <w:lvlJc w:val="right"/>
      <w:pPr>
        <w:ind w:left="5976" w:hanging="180"/>
      </w:pPr>
    </w:lvl>
    <w:lvl w:ilvl="6" w:tplc="0416000F" w:tentative="1">
      <w:start w:val="1"/>
      <w:numFmt w:val="decimal"/>
      <w:lvlText w:val="%7."/>
      <w:lvlJc w:val="left"/>
      <w:pPr>
        <w:ind w:left="6696" w:hanging="360"/>
      </w:pPr>
    </w:lvl>
    <w:lvl w:ilvl="7" w:tplc="04160019" w:tentative="1">
      <w:start w:val="1"/>
      <w:numFmt w:val="lowerLetter"/>
      <w:lvlText w:val="%8."/>
      <w:lvlJc w:val="left"/>
      <w:pPr>
        <w:ind w:left="7416" w:hanging="360"/>
      </w:pPr>
    </w:lvl>
    <w:lvl w:ilvl="8" w:tplc="0416001B" w:tentative="1">
      <w:start w:val="1"/>
      <w:numFmt w:val="lowerRoman"/>
      <w:lvlText w:val="%9."/>
      <w:lvlJc w:val="right"/>
      <w:pPr>
        <w:ind w:left="8136" w:hanging="180"/>
      </w:pPr>
    </w:lvl>
  </w:abstractNum>
  <w:abstractNum w:abstractNumId="29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0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CF93DCB"/>
    <w:multiLevelType w:val="hybridMultilevel"/>
    <w:tmpl w:val="D082C6C2"/>
    <w:lvl w:ilvl="0" w:tplc="04160001">
      <w:start w:val="1"/>
      <w:numFmt w:val="bullet"/>
      <w:lvlText w:val=""/>
      <w:lvlJc w:val="left"/>
      <w:pPr>
        <w:ind w:left="15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9"/>
  </w:num>
  <w:num w:numId="4">
    <w:abstractNumId w:val="4"/>
  </w:num>
  <w:num w:numId="5">
    <w:abstractNumId w:val="14"/>
  </w:num>
  <w:num w:numId="6">
    <w:abstractNumId w:val="17"/>
  </w:num>
  <w:num w:numId="7">
    <w:abstractNumId w:val="27"/>
  </w:num>
  <w:num w:numId="8">
    <w:abstractNumId w:val="5"/>
  </w:num>
  <w:num w:numId="9">
    <w:abstractNumId w:val="30"/>
  </w:num>
  <w:num w:numId="10">
    <w:abstractNumId w:val="7"/>
  </w:num>
  <w:num w:numId="11">
    <w:abstractNumId w:val="15"/>
  </w:num>
  <w:num w:numId="12">
    <w:abstractNumId w:val="31"/>
  </w:num>
  <w:num w:numId="13">
    <w:abstractNumId w:val="3"/>
  </w:num>
  <w:num w:numId="14">
    <w:abstractNumId w:val="2"/>
  </w:num>
  <w:num w:numId="15">
    <w:abstractNumId w:val="6"/>
  </w:num>
  <w:num w:numId="16">
    <w:abstractNumId w:val="26"/>
  </w:num>
  <w:num w:numId="17">
    <w:abstractNumId w:val="20"/>
  </w:num>
  <w:num w:numId="18">
    <w:abstractNumId w:val="13"/>
  </w:num>
  <w:num w:numId="19">
    <w:abstractNumId w:val="32"/>
  </w:num>
  <w:num w:numId="20">
    <w:abstractNumId w:val="23"/>
  </w:num>
  <w:num w:numId="21">
    <w:abstractNumId w:val="8"/>
  </w:num>
  <w:num w:numId="22">
    <w:abstractNumId w:val="18"/>
  </w:num>
  <w:num w:numId="23">
    <w:abstractNumId w:val="19"/>
  </w:num>
  <w:num w:numId="24">
    <w:abstractNumId w:val="28"/>
  </w:num>
  <w:num w:numId="25">
    <w:abstractNumId w:val="24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1"/>
  </w:num>
  <w:num w:numId="32">
    <w:abstractNumId w:val="12"/>
  </w:num>
  <w:num w:numId="33">
    <w:abstractNumId w:val="22"/>
  </w:num>
  <w:num w:numId="34">
    <w:abstractNumId w:val="9"/>
  </w:num>
  <w:num w:numId="35">
    <w:abstractNumId w:val="25"/>
  </w:num>
  <w:num w:numId="36">
    <w:abstractNumId w:val="1"/>
  </w:num>
  <w:num w:numId="37">
    <w:abstractNumId w:val="10"/>
  </w:num>
  <w:num w:numId="38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42"/>
    <w:rsid w:val="00001981"/>
    <w:rsid w:val="000047F9"/>
    <w:rsid w:val="00006024"/>
    <w:rsid w:val="00006609"/>
    <w:rsid w:val="00010F57"/>
    <w:rsid w:val="00012522"/>
    <w:rsid w:val="00012B7D"/>
    <w:rsid w:val="00014888"/>
    <w:rsid w:val="00016CA2"/>
    <w:rsid w:val="00023BDB"/>
    <w:rsid w:val="00023BE6"/>
    <w:rsid w:val="0002702A"/>
    <w:rsid w:val="000306C1"/>
    <w:rsid w:val="00030DC1"/>
    <w:rsid w:val="00031FDC"/>
    <w:rsid w:val="0003259B"/>
    <w:rsid w:val="00035B81"/>
    <w:rsid w:val="00035EBE"/>
    <w:rsid w:val="000368E9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8FF"/>
    <w:rsid w:val="00051CA0"/>
    <w:rsid w:val="000601FD"/>
    <w:rsid w:val="00060584"/>
    <w:rsid w:val="00061A4E"/>
    <w:rsid w:val="0006291C"/>
    <w:rsid w:val="000646A8"/>
    <w:rsid w:val="00064F91"/>
    <w:rsid w:val="000656D1"/>
    <w:rsid w:val="0006736E"/>
    <w:rsid w:val="000700DF"/>
    <w:rsid w:val="000704B1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77E8B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5EA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46CF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530D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57D6C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29C8"/>
    <w:rsid w:val="001746C1"/>
    <w:rsid w:val="00174C47"/>
    <w:rsid w:val="00177013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949"/>
    <w:rsid w:val="001B6DBD"/>
    <w:rsid w:val="001C0AAB"/>
    <w:rsid w:val="001C36AE"/>
    <w:rsid w:val="001C3B64"/>
    <w:rsid w:val="001C7BCA"/>
    <w:rsid w:val="001C7E10"/>
    <w:rsid w:val="001D0623"/>
    <w:rsid w:val="001D15B0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225C"/>
    <w:rsid w:val="001F2ED1"/>
    <w:rsid w:val="001F3BA8"/>
    <w:rsid w:val="001F4855"/>
    <w:rsid w:val="001F502E"/>
    <w:rsid w:val="001F5A9A"/>
    <w:rsid w:val="0020138C"/>
    <w:rsid w:val="00203887"/>
    <w:rsid w:val="002038B7"/>
    <w:rsid w:val="002041C7"/>
    <w:rsid w:val="002049A4"/>
    <w:rsid w:val="002060B2"/>
    <w:rsid w:val="002063C1"/>
    <w:rsid w:val="00210BE2"/>
    <w:rsid w:val="00213639"/>
    <w:rsid w:val="00214563"/>
    <w:rsid w:val="00215151"/>
    <w:rsid w:val="00215E75"/>
    <w:rsid w:val="00221114"/>
    <w:rsid w:val="00221EFC"/>
    <w:rsid w:val="00222786"/>
    <w:rsid w:val="002233F5"/>
    <w:rsid w:val="00225182"/>
    <w:rsid w:val="002254A0"/>
    <w:rsid w:val="00225E22"/>
    <w:rsid w:val="00226C15"/>
    <w:rsid w:val="002311C9"/>
    <w:rsid w:val="00233576"/>
    <w:rsid w:val="00235E24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3DFA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098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A797E"/>
    <w:rsid w:val="002B0F6A"/>
    <w:rsid w:val="002B1338"/>
    <w:rsid w:val="002B163C"/>
    <w:rsid w:val="002B1BD2"/>
    <w:rsid w:val="002B3BD2"/>
    <w:rsid w:val="002B3FF3"/>
    <w:rsid w:val="002B41FD"/>
    <w:rsid w:val="002C092B"/>
    <w:rsid w:val="002C09A5"/>
    <w:rsid w:val="002C144C"/>
    <w:rsid w:val="002C26C9"/>
    <w:rsid w:val="002C50D8"/>
    <w:rsid w:val="002C57A8"/>
    <w:rsid w:val="002C61A4"/>
    <w:rsid w:val="002C6E73"/>
    <w:rsid w:val="002C789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429"/>
    <w:rsid w:val="002F2D16"/>
    <w:rsid w:val="002F4C03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2E78"/>
    <w:rsid w:val="00324515"/>
    <w:rsid w:val="00324905"/>
    <w:rsid w:val="00324E3A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0694"/>
    <w:rsid w:val="00365F70"/>
    <w:rsid w:val="00367906"/>
    <w:rsid w:val="00370E34"/>
    <w:rsid w:val="003712CA"/>
    <w:rsid w:val="00371644"/>
    <w:rsid w:val="00371DCF"/>
    <w:rsid w:val="00372D90"/>
    <w:rsid w:val="00373738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69D6"/>
    <w:rsid w:val="00387F07"/>
    <w:rsid w:val="00390504"/>
    <w:rsid w:val="0039077A"/>
    <w:rsid w:val="00391779"/>
    <w:rsid w:val="00392DD0"/>
    <w:rsid w:val="00393A3F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3725"/>
    <w:rsid w:val="003B4CBD"/>
    <w:rsid w:val="003B5A15"/>
    <w:rsid w:val="003B6352"/>
    <w:rsid w:val="003B7C32"/>
    <w:rsid w:val="003C1394"/>
    <w:rsid w:val="003C3519"/>
    <w:rsid w:val="003C64D8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5AAE"/>
    <w:rsid w:val="003E6B49"/>
    <w:rsid w:val="003E6F98"/>
    <w:rsid w:val="003E7221"/>
    <w:rsid w:val="003F03E1"/>
    <w:rsid w:val="003F2834"/>
    <w:rsid w:val="003F5298"/>
    <w:rsid w:val="003F763F"/>
    <w:rsid w:val="0040160F"/>
    <w:rsid w:val="00402517"/>
    <w:rsid w:val="00404708"/>
    <w:rsid w:val="00405C16"/>
    <w:rsid w:val="004062B0"/>
    <w:rsid w:val="00406441"/>
    <w:rsid w:val="00406DA1"/>
    <w:rsid w:val="0041026B"/>
    <w:rsid w:val="00411219"/>
    <w:rsid w:val="00413F19"/>
    <w:rsid w:val="0041630F"/>
    <w:rsid w:val="004172AB"/>
    <w:rsid w:val="00420550"/>
    <w:rsid w:val="00421BEB"/>
    <w:rsid w:val="00422FF7"/>
    <w:rsid w:val="0042451D"/>
    <w:rsid w:val="00427454"/>
    <w:rsid w:val="00431D83"/>
    <w:rsid w:val="00432A7C"/>
    <w:rsid w:val="00433D02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821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575"/>
    <w:rsid w:val="004769BD"/>
    <w:rsid w:val="00477E2F"/>
    <w:rsid w:val="004824E8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F97"/>
    <w:rsid w:val="004C2186"/>
    <w:rsid w:val="004C36F3"/>
    <w:rsid w:val="004C5386"/>
    <w:rsid w:val="004C562F"/>
    <w:rsid w:val="004C56C6"/>
    <w:rsid w:val="004C5E9E"/>
    <w:rsid w:val="004C69F3"/>
    <w:rsid w:val="004D0933"/>
    <w:rsid w:val="004D1536"/>
    <w:rsid w:val="004D2A54"/>
    <w:rsid w:val="004D2E7D"/>
    <w:rsid w:val="004D2E9B"/>
    <w:rsid w:val="004D367A"/>
    <w:rsid w:val="004D4E1C"/>
    <w:rsid w:val="004D57A4"/>
    <w:rsid w:val="004D6760"/>
    <w:rsid w:val="004D6BEA"/>
    <w:rsid w:val="004D7C80"/>
    <w:rsid w:val="004E15DD"/>
    <w:rsid w:val="004E209A"/>
    <w:rsid w:val="004E3059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20B0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396"/>
    <w:rsid w:val="00531E82"/>
    <w:rsid w:val="0053231B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70268"/>
    <w:rsid w:val="00571543"/>
    <w:rsid w:val="005747A6"/>
    <w:rsid w:val="00575341"/>
    <w:rsid w:val="00575538"/>
    <w:rsid w:val="005757B8"/>
    <w:rsid w:val="005757C4"/>
    <w:rsid w:val="00575977"/>
    <w:rsid w:val="00575A1E"/>
    <w:rsid w:val="0057646B"/>
    <w:rsid w:val="00576483"/>
    <w:rsid w:val="00577416"/>
    <w:rsid w:val="0058037D"/>
    <w:rsid w:val="005810DF"/>
    <w:rsid w:val="00581514"/>
    <w:rsid w:val="00582901"/>
    <w:rsid w:val="00586244"/>
    <w:rsid w:val="00586356"/>
    <w:rsid w:val="005865B5"/>
    <w:rsid w:val="00586E04"/>
    <w:rsid w:val="00587262"/>
    <w:rsid w:val="00593132"/>
    <w:rsid w:val="00595E04"/>
    <w:rsid w:val="0059680F"/>
    <w:rsid w:val="0059762C"/>
    <w:rsid w:val="005A1203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0B8"/>
    <w:rsid w:val="005C39A1"/>
    <w:rsid w:val="005C3A29"/>
    <w:rsid w:val="005C6272"/>
    <w:rsid w:val="005D08EB"/>
    <w:rsid w:val="005D2E69"/>
    <w:rsid w:val="005D38E8"/>
    <w:rsid w:val="005D4782"/>
    <w:rsid w:val="005D48E3"/>
    <w:rsid w:val="005D63C5"/>
    <w:rsid w:val="005D79FF"/>
    <w:rsid w:val="005E0B48"/>
    <w:rsid w:val="005E1178"/>
    <w:rsid w:val="005E2420"/>
    <w:rsid w:val="005E26AC"/>
    <w:rsid w:val="005E2E70"/>
    <w:rsid w:val="005E4F52"/>
    <w:rsid w:val="005E69A7"/>
    <w:rsid w:val="005F2AF3"/>
    <w:rsid w:val="005F7A93"/>
    <w:rsid w:val="0060003F"/>
    <w:rsid w:val="00601FF3"/>
    <w:rsid w:val="00602174"/>
    <w:rsid w:val="0060252D"/>
    <w:rsid w:val="006027C6"/>
    <w:rsid w:val="00603F57"/>
    <w:rsid w:val="0060452A"/>
    <w:rsid w:val="00604C42"/>
    <w:rsid w:val="006056B2"/>
    <w:rsid w:val="0060644E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6E84"/>
    <w:rsid w:val="00627417"/>
    <w:rsid w:val="00627C14"/>
    <w:rsid w:val="00630A88"/>
    <w:rsid w:val="00631A0B"/>
    <w:rsid w:val="00631B82"/>
    <w:rsid w:val="00632189"/>
    <w:rsid w:val="0063378F"/>
    <w:rsid w:val="00633BD3"/>
    <w:rsid w:val="006344EA"/>
    <w:rsid w:val="00634AFF"/>
    <w:rsid w:val="00634B92"/>
    <w:rsid w:val="00637588"/>
    <w:rsid w:val="00640E80"/>
    <w:rsid w:val="006422B7"/>
    <w:rsid w:val="00644AAC"/>
    <w:rsid w:val="00644B79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14A6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5108"/>
    <w:rsid w:val="006972BA"/>
    <w:rsid w:val="006A220E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552"/>
    <w:rsid w:val="006D1AED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5E1E"/>
    <w:rsid w:val="006E679E"/>
    <w:rsid w:val="006E6C84"/>
    <w:rsid w:val="006E700F"/>
    <w:rsid w:val="006F1081"/>
    <w:rsid w:val="006F169D"/>
    <w:rsid w:val="006F30A7"/>
    <w:rsid w:val="006F36B3"/>
    <w:rsid w:val="006F4993"/>
    <w:rsid w:val="006F65E3"/>
    <w:rsid w:val="006F66CF"/>
    <w:rsid w:val="0070032C"/>
    <w:rsid w:val="007004CA"/>
    <w:rsid w:val="00701601"/>
    <w:rsid w:val="00703A58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3AFB"/>
    <w:rsid w:val="0072441F"/>
    <w:rsid w:val="00724F3F"/>
    <w:rsid w:val="0072635E"/>
    <w:rsid w:val="00727F31"/>
    <w:rsid w:val="007357A3"/>
    <w:rsid w:val="007357E6"/>
    <w:rsid w:val="0074089D"/>
    <w:rsid w:val="00740A25"/>
    <w:rsid w:val="00740E89"/>
    <w:rsid w:val="007412DC"/>
    <w:rsid w:val="00741AB9"/>
    <w:rsid w:val="00741B7D"/>
    <w:rsid w:val="007441D9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0ACA"/>
    <w:rsid w:val="00761722"/>
    <w:rsid w:val="00761A29"/>
    <w:rsid w:val="00761CA7"/>
    <w:rsid w:val="00762F68"/>
    <w:rsid w:val="00763178"/>
    <w:rsid w:val="00767A14"/>
    <w:rsid w:val="00770883"/>
    <w:rsid w:val="00771DBE"/>
    <w:rsid w:val="00773DF9"/>
    <w:rsid w:val="007744BF"/>
    <w:rsid w:val="00781781"/>
    <w:rsid w:val="00782DC1"/>
    <w:rsid w:val="00783AF1"/>
    <w:rsid w:val="0078431A"/>
    <w:rsid w:val="007851F1"/>
    <w:rsid w:val="00787F68"/>
    <w:rsid w:val="0079219B"/>
    <w:rsid w:val="00792D06"/>
    <w:rsid w:val="00792FDC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590"/>
    <w:rsid w:val="007B69A9"/>
    <w:rsid w:val="007C1008"/>
    <w:rsid w:val="007C1D0B"/>
    <w:rsid w:val="007C2573"/>
    <w:rsid w:val="007C349C"/>
    <w:rsid w:val="007C55C8"/>
    <w:rsid w:val="007C6A1A"/>
    <w:rsid w:val="007C7EE7"/>
    <w:rsid w:val="007D100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E655F"/>
    <w:rsid w:val="007E6B5D"/>
    <w:rsid w:val="007F0E79"/>
    <w:rsid w:val="007F2768"/>
    <w:rsid w:val="007F3CD8"/>
    <w:rsid w:val="007F442E"/>
    <w:rsid w:val="007F5326"/>
    <w:rsid w:val="007F6D9B"/>
    <w:rsid w:val="007F7AF5"/>
    <w:rsid w:val="0080005A"/>
    <w:rsid w:val="0080036E"/>
    <w:rsid w:val="00801217"/>
    <w:rsid w:val="00803594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043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2456"/>
    <w:rsid w:val="00853991"/>
    <w:rsid w:val="00855C89"/>
    <w:rsid w:val="008560E0"/>
    <w:rsid w:val="00856A3F"/>
    <w:rsid w:val="0085765C"/>
    <w:rsid w:val="00861528"/>
    <w:rsid w:val="00864550"/>
    <w:rsid w:val="00865BC7"/>
    <w:rsid w:val="00866116"/>
    <w:rsid w:val="00870881"/>
    <w:rsid w:val="008724E6"/>
    <w:rsid w:val="0087599B"/>
    <w:rsid w:val="00877B67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214"/>
    <w:rsid w:val="00897BBC"/>
    <w:rsid w:val="008A1845"/>
    <w:rsid w:val="008A3B62"/>
    <w:rsid w:val="008A3C10"/>
    <w:rsid w:val="008A51B1"/>
    <w:rsid w:val="008A6005"/>
    <w:rsid w:val="008B04AD"/>
    <w:rsid w:val="008B07EE"/>
    <w:rsid w:val="008B5601"/>
    <w:rsid w:val="008B6681"/>
    <w:rsid w:val="008B6D64"/>
    <w:rsid w:val="008B7D6B"/>
    <w:rsid w:val="008C0841"/>
    <w:rsid w:val="008C3AE5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3F0"/>
    <w:rsid w:val="008F0C22"/>
    <w:rsid w:val="008F1876"/>
    <w:rsid w:val="008F23D6"/>
    <w:rsid w:val="008F344E"/>
    <w:rsid w:val="008F369C"/>
    <w:rsid w:val="008F48AE"/>
    <w:rsid w:val="008F6C4E"/>
    <w:rsid w:val="008F6D7B"/>
    <w:rsid w:val="008F7243"/>
    <w:rsid w:val="008F7F9E"/>
    <w:rsid w:val="00902181"/>
    <w:rsid w:val="009040F3"/>
    <w:rsid w:val="0090598F"/>
    <w:rsid w:val="009065DB"/>
    <w:rsid w:val="009075DF"/>
    <w:rsid w:val="00910F44"/>
    <w:rsid w:val="0091340D"/>
    <w:rsid w:val="00914426"/>
    <w:rsid w:val="00914814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3604"/>
    <w:rsid w:val="0093414D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169"/>
    <w:rsid w:val="00955744"/>
    <w:rsid w:val="009559E0"/>
    <w:rsid w:val="00956996"/>
    <w:rsid w:val="00956B03"/>
    <w:rsid w:val="00956CA9"/>
    <w:rsid w:val="00961BB8"/>
    <w:rsid w:val="00961CF5"/>
    <w:rsid w:val="009631A3"/>
    <w:rsid w:val="0096325C"/>
    <w:rsid w:val="009650C0"/>
    <w:rsid w:val="009661C7"/>
    <w:rsid w:val="00966351"/>
    <w:rsid w:val="00966C47"/>
    <w:rsid w:val="00973178"/>
    <w:rsid w:val="009732F9"/>
    <w:rsid w:val="00975251"/>
    <w:rsid w:val="00977967"/>
    <w:rsid w:val="00982CAF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A65D2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3CC4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185F"/>
    <w:rsid w:val="00A02453"/>
    <w:rsid w:val="00A03EBA"/>
    <w:rsid w:val="00A07FC4"/>
    <w:rsid w:val="00A101A7"/>
    <w:rsid w:val="00A103AB"/>
    <w:rsid w:val="00A105D9"/>
    <w:rsid w:val="00A10A2D"/>
    <w:rsid w:val="00A11727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5B6"/>
    <w:rsid w:val="00A3473E"/>
    <w:rsid w:val="00A36119"/>
    <w:rsid w:val="00A36AA6"/>
    <w:rsid w:val="00A37465"/>
    <w:rsid w:val="00A40EE3"/>
    <w:rsid w:val="00A4560F"/>
    <w:rsid w:val="00A45988"/>
    <w:rsid w:val="00A4698C"/>
    <w:rsid w:val="00A50492"/>
    <w:rsid w:val="00A53020"/>
    <w:rsid w:val="00A53202"/>
    <w:rsid w:val="00A54141"/>
    <w:rsid w:val="00A55851"/>
    <w:rsid w:val="00A56424"/>
    <w:rsid w:val="00A577F1"/>
    <w:rsid w:val="00A630EC"/>
    <w:rsid w:val="00A72276"/>
    <w:rsid w:val="00A72302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780"/>
    <w:rsid w:val="00A90A75"/>
    <w:rsid w:val="00A90F3D"/>
    <w:rsid w:val="00A9194F"/>
    <w:rsid w:val="00A91C81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B4AD9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4A61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15C"/>
    <w:rsid w:val="00B40D8B"/>
    <w:rsid w:val="00B416F6"/>
    <w:rsid w:val="00B41958"/>
    <w:rsid w:val="00B424CD"/>
    <w:rsid w:val="00B448EC"/>
    <w:rsid w:val="00B44FC1"/>
    <w:rsid w:val="00B45097"/>
    <w:rsid w:val="00B45D84"/>
    <w:rsid w:val="00B46C66"/>
    <w:rsid w:val="00B47A0E"/>
    <w:rsid w:val="00B51C34"/>
    <w:rsid w:val="00B52C8F"/>
    <w:rsid w:val="00B54C72"/>
    <w:rsid w:val="00B55442"/>
    <w:rsid w:val="00B55D87"/>
    <w:rsid w:val="00B57211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BF7BC1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1253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1C9A"/>
    <w:rsid w:val="00C24AED"/>
    <w:rsid w:val="00C26C3F"/>
    <w:rsid w:val="00C301CA"/>
    <w:rsid w:val="00C32A5E"/>
    <w:rsid w:val="00C34C86"/>
    <w:rsid w:val="00C3517F"/>
    <w:rsid w:val="00C40AFC"/>
    <w:rsid w:val="00C40F32"/>
    <w:rsid w:val="00C44BE7"/>
    <w:rsid w:val="00C46AAC"/>
    <w:rsid w:val="00C51BA2"/>
    <w:rsid w:val="00C5271D"/>
    <w:rsid w:val="00C54D0F"/>
    <w:rsid w:val="00C56A08"/>
    <w:rsid w:val="00C5754E"/>
    <w:rsid w:val="00C60015"/>
    <w:rsid w:val="00C600B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2FB5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44BA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1A5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4AE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76EDF"/>
    <w:rsid w:val="00D817B1"/>
    <w:rsid w:val="00D8262D"/>
    <w:rsid w:val="00D87E8F"/>
    <w:rsid w:val="00D9034D"/>
    <w:rsid w:val="00D90F53"/>
    <w:rsid w:val="00D92BE1"/>
    <w:rsid w:val="00D96FB9"/>
    <w:rsid w:val="00D97345"/>
    <w:rsid w:val="00D973DB"/>
    <w:rsid w:val="00D9794A"/>
    <w:rsid w:val="00DA0C89"/>
    <w:rsid w:val="00DA12A1"/>
    <w:rsid w:val="00DA1A1B"/>
    <w:rsid w:val="00DA3898"/>
    <w:rsid w:val="00DA4A4B"/>
    <w:rsid w:val="00DA6A44"/>
    <w:rsid w:val="00DA7453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0429"/>
    <w:rsid w:val="00DE5518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D82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2A3D"/>
    <w:rsid w:val="00E05201"/>
    <w:rsid w:val="00E0524A"/>
    <w:rsid w:val="00E06861"/>
    <w:rsid w:val="00E06CE8"/>
    <w:rsid w:val="00E07423"/>
    <w:rsid w:val="00E078A9"/>
    <w:rsid w:val="00E113E4"/>
    <w:rsid w:val="00E113FB"/>
    <w:rsid w:val="00E12600"/>
    <w:rsid w:val="00E15A7E"/>
    <w:rsid w:val="00E1667D"/>
    <w:rsid w:val="00E20A48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4F13"/>
    <w:rsid w:val="00E3536C"/>
    <w:rsid w:val="00E37DB5"/>
    <w:rsid w:val="00E4025F"/>
    <w:rsid w:val="00E40F74"/>
    <w:rsid w:val="00E42AE6"/>
    <w:rsid w:val="00E4411F"/>
    <w:rsid w:val="00E45BF5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586C"/>
    <w:rsid w:val="00E86633"/>
    <w:rsid w:val="00E871BD"/>
    <w:rsid w:val="00E91C19"/>
    <w:rsid w:val="00E92B91"/>
    <w:rsid w:val="00E92FB5"/>
    <w:rsid w:val="00E93E56"/>
    <w:rsid w:val="00E94300"/>
    <w:rsid w:val="00E95F67"/>
    <w:rsid w:val="00EA083D"/>
    <w:rsid w:val="00EA1D7D"/>
    <w:rsid w:val="00EA1EC8"/>
    <w:rsid w:val="00EA52E2"/>
    <w:rsid w:val="00EA5DB3"/>
    <w:rsid w:val="00EB02F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0081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2C8E"/>
    <w:rsid w:val="00F13BEB"/>
    <w:rsid w:val="00F15C2A"/>
    <w:rsid w:val="00F21218"/>
    <w:rsid w:val="00F2369C"/>
    <w:rsid w:val="00F2376F"/>
    <w:rsid w:val="00F24006"/>
    <w:rsid w:val="00F2517D"/>
    <w:rsid w:val="00F27065"/>
    <w:rsid w:val="00F307B6"/>
    <w:rsid w:val="00F313A0"/>
    <w:rsid w:val="00F31F6B"/>
    <w:rsid w:val="00F32581"/>
    <w:rsid w:val="00F342AB"/>
    <w:rsid w:val="00F36161"/>
    <w:rsid w:val="00F375A2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774F6"/>
    <w:rsid w:val="00F80F61"/>
    <w:rsid w:val="00F8467E"/>
    <w:rsid w:val="00F84D5D"/>
    <w:rsid w:val="00F85C02"/>
    <w:rsid w:val="00F85C85"/>
    <w:rsid w:val="00F86032"/>
    <w:rsid w:val="00F87D13"/>
    <w:rsid w:val="00F9439F"/>
    <w:rsid w:val="00F95DE4"/>
    <w:rsid w:val="00F95FFF"/>
    <w:rsid w:val="00FA40F0"/>
    <w:rsid w:val="00FA512A"/>
    <w:rsid w:val="00FA51A5"/>
    <w:rsid w:val="00FA7DE8"/>
    <w:rsid w:val="00FB082B"/>
    <w:rsid w:val="00FB15CE"/>
    <w:rsid w:val="00FB4EBA"/>
    <w:rsid w:val="00FB627E"/>
    <w:rsid w:val="00FB6745"/>
    <w:rsid w:val="00FB7294"/>
    <w:rsid w:val="00FC0FEA"/>
    <w:rsid w:val="00FC373B"/>
    <w:rsid w:val="00FC4D62"/>
    <w:rsid w:val="00FC4DAD"/>
    <w:rsid w:val="00FC55EA"/>
    <w:rsid w:val="00FC5A78"/>
    <w:rsid w:val="00FC7094"/>
    <w:rsid w:val="00FD03F4"/>
    <w:rsid w:val="00FD0F8C"/>
    <w:rsid w:val="00FD1897"/>
    <w:rsid w:val="00FD20C5"/>
    <w:rsid w:val="00FD40E4"/>
    <w:rsid w:val="00FD4BC0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589D831-F341-4524-BEF6-B35E8E5D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/>
    <w:lsdException w:name="Emphasis" w:locked="1" w:uiPriority="20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grafo"/>
    <w:next w:val="Corpodetexto"/>
    <w:rsid w:val="00E94300"/>
    <w:pPr>
      <w:tabs>
        <w:tab w:val="left" w:pos="851"/>
      </w:tabs>
      <w:spacing w:line="360" w:lineRule="auto"/>
      <w:jc w:val="both"/>
    </w:pPr>
    <w:rPr>
      <w:rFonts w:ascii="Arial" w:hAnsi="Arial"/>
      <w:sz w:val="22"/>
      <w:szCs w:val="24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513EB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aliases w:val="titulo2"/>
    <w:basedOn w:val="Estilo5"/>
    <w:next w:val="Normal"/>
    <w:link w:val="Ttulo2Char"/>
    <w:autoRedefine/>
    <w:qFormat/>
    <w:rsid w:val="0093414D"/>
    <w:pPr>
      <w:keepNext/>
      <w:numPr>
        <w:ilvl w:val="1"/>
        <w:numId w:val="1"/>
      </w:numPr>
      <w:spacing w:before="480" w:after="360" w:line="240" w:lineRule="auto"/>
      <w:outlineLvl w:val="1"/>
    </w:pPr>
    <w:rPr>
      <w:rFonts w:cs="Arial"/>
      <w:bCs/>
      <w:iCs/>
      <w:caps/>
      <w:sz w:val="24"/>
    </w:rPr>
  </w:style>
  <w:style w:type="paragraph" w:styleId="Ttulo3">
    <w:name w:val="heading 3"/>
    <w:basedOn w:val="Normal"/>
    <w:next w:val="Normal"/>
    <w:link w:val="Ttulo3Char"/>
    <w:autoRedefine/>
    <w:qFormat/>
    <w:rsid w:val="0093414D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ind w:left="1134" w:hanging="567"/>
      <w:outlineLvl w:val="2"/>
    </w:pPr>
    <w:rPr>
      <w:rFonts w:ascii="Times New Roman" w:hAnsi="Times New Roman" w:cs="Arial"/>
      <w:bCs/>
      <w:caps/>
      <w:szCs w:val="26"/>
    </w:rPr>
  </w:style>
  <w:style w:type="paragraph" w:styleId="Ttulo4">
    <w:name w:val="heading 4"/>
    <w:basedOn w:val="Normal"/>
    <w:next w:val="Normal"/>
    <w:link w:val="Ttulo4Char"/>
    <w:autoRedefine/>
    <w:qFormat/>
    <w:rsid w:val="002B0F6A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ind w:firstLine="270"/>
      <w:outlineLvl w:val="3"/>
    </w:pPr>
    <w:rPr>
      <w:rFonts w:ascii="Times New Roman" w:hAnsi="Times New Roman"/>
      <w:bCs/>
      <w:caps/>
      <w:szCs w:val="28"/>
    </w:rPr>
  </w:style>
  <w:style w:type="paragraph" w:styleId="Ttulo5">
    <w:name w:val="heading 5"/>
    <w:basedOn w:val="Normal"/>
    <w:next w:val="Normal"/>
    <w:link w:val="Ttulo5Char"/>
    <w:qFormat/>
    <w:rsid w:val="003513EB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rsid w:val="003513EB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rsid w:val="003513EB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rsid w:val="003513EB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rsid w:val="003513EB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aliases w:val="titulo2 Char"/>
    <w:basedOn w:val="Fontepargpadro"/>
    <w:link w:val="Ttulo2"/>
    <w:locked/>
    <w:rsid w:val="0093414D"/>
    <w:rPr>
      <w:rFonts w:eastAsiaTheme="minorHAnsi" w:cs="Arial"/>
      <w:bCs/>
      <w:iCs/>
      <w:caps/>
      <w:sz w:val="24"/>
      <w:szCs w:val="22"/>
    </w:rPr>
  </w:style>
  <w:style w:type="character" w:customStyle="1" w:styleId="Ttulo3Char">
    <w:name w:val="Título 3 Char"/>
    <w:basedOn w:val="Fontepargpadro"/>
    <w:link w:val="Ttulo3"/>
    <w:locked/>
    <w:rsid w:val="0093414D"/>
    <w:rPr>
      <w:rFonts w:cs="Arial"/>
      <w:bCs/>
      <w:caps/>
      <w:sz w:val="22"/>
      <w:szCs w:val="26"/>
      <w:lang w:eastAsia="en-US"/>
    </w:rPr>
  </w:style>
  <w:style w:type="character" w:customStyle="1" w:styleId="Ttulo4Char">
    <w:name w:val="Título 4 Char"/>
    <w:basedOn w:val="Fontepargpadro"/>
    <w:link w:val="Ttulo4"/>
    <w:locked/>
    <w:rsid w:val="002B0F6A"/>
    <w:rPr>
      <w:bCs/>
      <w:caps/>
      <w:sz w:val="22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3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uiPriority w:val="99"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uiPriority w:val="99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7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6"/>
      </w:numPr>
      <w:tabs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uiPriority w:val="99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11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12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9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10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4"/>
      </w:numPr>
    </w:pPr>
  </w:style>
  <w:style w:type="numbering" w:customStyle="1" w:styleId="ListaNumerada-Nmeros">
    <w:name w:val="Lista Numerada - Números"/>
    <w:rsid w:val="00B40135"/>
    <w:pPr>
      <w:numPr>
        <w:numId w:val="8"/>
      </w:numPr>
    </w:pPr>
  </w:style>
  <w:style w:type="numbering" w:customStyle="1" w:styleId="ListaNumerada-AlneaseIncisos">
    <w:name w:val="Lista Numerada - Alíneas e Incisos"/>
    <w:rsid w:val="00B40135"/>
    <w:pPr>
      <w:numPr>
        <w:numId w:val="5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3"/>
      </w:numPr>
    </w:pPr>
  </w:style>
  <w:style w:type="paragraph" w:styleId="PargrafodaLista">
    <w:name w:val="List Paragraph"/>
    <w:basedOn w:val="Normal"/>
    <w:link w:val="PargrafodaListaChar"/>
    <w:uiPriority w:val="34"/>
    <w:qFormat/>
    <w:rsid w:val="008F48AE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8F48AE"/>
    <w:rPr>
      <w:rFonts w:ascii="Arial" w:hAnsi="Arial"/>
      <w:sz w:val="24"/>
      <w:szCs w:val="24"/>
      <w:lang w:eastAsia="en-US"/>
    </w:rPr>
  </w:style>
  <w:style w:type="paragraph" w:customStyle="1" w:styleId="Textodetabela">
    <w:name w:val="Texto de tabela"/>
    <w:basedOn w:val="Normal"/>
    <w:autoRedefine/>
    <w:rsid w:val="008F48AE"/>
    <w:pPr>
      <w:widowControl w:val="0"/>
      <w:tabs>
        <w:tab w:val="clear" w:pos="851"/>
      </w:tabs>
      <w:spacing w:before="40" w:after="40" w:line="240" w:lineRule="auto"/>
      <w:jc w:val="left"/>
    </w:pPr>
    <w:rPr>
      <w:sz w:val="16"/>
      <w:szCs w:val="20"/>
      <w:lang w:eastAsia="pt-BR"/>
    </w:rPr>
  </w:style>
  <w:style w:type="paragraph" w:customStyle="1" w:styleId="TITULO1">
    <w:name w:val="TITULO 1"/>
    <w:basedOn w:val="Corpodetexto"/>
    <w:link w:val="TITULO1Char"/>
    <w:autoRedefine/>
    <w:rsid w:val="008F48AE"/>
    <w:pPr>
      <w:numPr>
        <w:numId w:val="17"/>
      </w:numPr>
      <w:tabs>
        <w:tab w:val="clear" w:pos="851"/>
      </w:tabs>
      <w:spacing w:after="200" w:line="276" w:lineRule="auto"/>
    </w:pPr>
    <w:rPr>
      <w:rFonts w:eastAsia="Calibri" w:cs="Arial"/>
      <w:b/>
      <w:szCs w:val="22"/>
    </w:rPr>
  </w:style>
  <w:style w:type="character" w:customStyle="1" w:styleId="TITULO1Char">
    <w:name w:val="TITULO 1 Char"/>
    <w:basedOn w:val="PargrafodaListaChar"/>
    <w:link w:val="TITULO1"/>
    <w:rsid w:val="00035B81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stilo2">
    <w:name w:val="Estilo2"/>
    <w:basedOn w:val="PargrafodaLista"/>
    <w:link w:val="Estilo2Char"/>
    <w:rsid w:val="005C20B8"/>
    <w:pPr>
      <w:numPr>
        <w:ilvl w:val="1"/>
        <w:numId w:val="20"/>
      </w:numPr>
      <w:tabs>
        <w:tab w:val="clear" w:pos="851"/>
      </w:tabs>
      <w:spacing w:after="160" w:line="259" w:lineRule="auto"/>
      <w:jc w:val="left"/>
    </w:pPr>
    <w:rPr>
      <w:rFonts w:eastAsiaTheme="minorHAnsi"/>
      <w:szCs w:val="22"/>
    </w:rPr>
  </w:style>
  <w:style w:type="character" w:customStyle="1" w:styleId="Estilo2Char">
    <w:name w:val="Estilo2 Char"/>
    <w:basedOn w:val="PargrafodaListaChar"/>
    <w:link w:val="Estilo2"/>
    <w:rsid w:val="005C20B8"/>
    <w:rPr>
      <w:rFonts w:ascii="Arial" w:eastAsiaTheme="minorHAnsi" w:hAnsi="Arial"/>
      <w:sz w:val="24"/>
      <w:szCs w:val="22"/>
      <w:lang w:eastAsia="en-US"/>
    </w:rPr>
  </w:style>
  <w:style w:type="paragraph" w:customStyle="1" w:styleId="Estilo5">
    <w:name w:val="Estilo5"/>
    <w:basedOn w:val="PargrafodaLista"/>
    <w:link w:val="Estilo5Char"/>
    <w:rsid w:val="005C20B8"/>
    <w:pPr>
      <w:numPr>
        <w:ilvl w:val="2"/>
        <w:numId w:val="20"/>
      </w:numPr>
      <w:tabs>
        <w:tab w:val="clear" w:pos="851"/>
      </w:tabs>
      <w:spacing w:after="160" w:line="259" w:lineRule="auto"/>
      <w:jc w:val="left"/>
    </w:pPr>
    <w:rPr>
      <w:rFonts w:ascii="Times New Roman" w:eastAsiaTheme="minorHAnsi" w:hAnsi="Times New Roman"/>
      <w:szCs w:val="22"/>
      <w:lang w:eastAsia="pt-BR"/>
    </w:rPr>
  </w:style>
  <w:style w:type="paragraph" w:styleId="SemEspaamento">
    <w:name w:val="No Spacing"/>
    <w:next w:val="TtulodoAnexo"/>
    <w:uiPriority w:val="1"/>
    <w:rsid w:val="00035B81"/>
    <w:pPr>
      <w:tabs>
        <w:tab w:val="left" w:pos="851"/>
      </w:tabs>
      <w:jc w:val="both"/>
    </w:pPr>
    <w:rPr>
      <w:rFonts w:ascii="Arial" w:hAnsi="Arial"/>
      <w:sz w:val="24"/>
      <w:szCs w:val="24"/>
      <w:lang w:eastAsia="en-US"/>
    </w:rPr>
  </w:style>
  <w:style w:type="character" w:styleId="RefernciaSutil">
    <w:name w:val="Subtle Reference"/>
    <w:basedOn w:val="Fontepargpadro"/>
    <w:uiPriority w:val="31"/>
    <w:rsid w:val="00035B81"/>
    <w:rPr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rsid w:val="00035B81"/>
    <w:rPr>
      <w:i/>
      <w:iCs/>
      <w:color w:val="404040" w:themeColor="text1" w:themeTint="BF"/>
    </w:rPr>
  </w:style>
  <w:style w:type="paragraph" w:customStyle="1" w:styleId="titulo3">
    <w:name w:val="titulo3"/>
    <w:basedOn w:val="Estilo5"/>
    <w:next w:val="Estilo5"/>
    <w:link w:val="titulo3Char"/>
    <w:rsid w:val="00877B67"/>
    <w:pPr>
      <w:numPr>
        <w:ilvl w:val="0"/>
        <w:numId w:val="24"/>
      </w:numPr>
      <w:ind w:hanging="357"/>
    </w:pPr>
  </w:style>
  <w:style w:type="character" w:customStyle="1" w:styleId="Estilo5Char">
    <w:name w:val="Estilo5 Char"/>
    <w:basedOn w:val="PargrafodaListaChar"/>
    <w:link w:val="Estilo5"/>
    <w:rsid w:val="00877B67"/>
    <w:rPr>
      <w:rFonts w:ascii="Arial" w:eastAsiaTheme="minorHAnsi" w:hAnsi="Arial"/>
      <w:sz w:val="24"/>
      <w:szCs w:val="22"/>
      <w:lang w:eastAsia="en-US"/>
    </w:rPr>
  </w:style>
  <w:style w:type="character" w:customStyle="1" w:styleId="titulo3Char">
    <w:name w:val="titulo3 Char"/>
    <w:basedOn w:val="Estilo5Char"/>
    <w:link w:val="titulo3"/>
    <w:rsid w:val="00877B67"/>
    <w:rPr>
      <w:rFonts w:ascii="Arial" w:eastAsiaTheme="minorHAns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39" Type="http://schemas.openxmlformats.org/officeDocument/2006/relationships/header" Target="header15.xml"/><Relationship Id="rId21" Type="http://schemas.openxmlformats.org/officeDocument/2006/relationships/footer" Target="footer6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footer" Target="footer17.xml"/><Relationship Id="rId55" Type="http://schemas.openxmlformats.org/officeDocument/2006/relationships/header" Target="header24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5" Type="http://schemas.openxmlformats.org/officeDocument/2006/relationships/header" Target="header9.xml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header" Target="header19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oter" Target="footer10.xml"/><Relationship Id="rId41" Type="http://schemas.openxmlformats.org/officeDocument/2006/relationships/header" Target="header16.xml"/><Relationship Id="rId54" Type="http://schemas.openxmlformats.org/officeDocument/2006/relationships/footer" Target="footer19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8.xml"/><Relationship Id="rId32" Type="http://schemas.openxmlformats.org/officeDocument/2006/relationships/image" Target="media/image4.png"/><Relationship Id="rId37" Type="http://schemas.openxmlformats.org/officeDocument/2006/relationships/footer" Target="footer12.xml"/><Relationship Id="rId40" Type="http://schemas.openxmlformats.org/officeDocument/2006/relationships/footer" Target="footer13.xml"/><Relationship Id="rId45" Type="http://schemas.openxmlformats.org/officeDocument/2006/relationships/footer" Target="footer15.xml"/><Relationship Id="rId53" Type="http://schemas.openxmlformats.org/officeDocument/2006/relationships/header" Target="header23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7.xml"/><Relationship Id="rId28" Type="http://schemas.openxmlformats.org/officeDocument/2006/relationships/header" Target="header10.xml"/><Relationship Id="rId36" Type="http://schemas.openxmlformats.org/officeDocument/2006/relationships/header" Target="header13.xml"/><Relationship Id="rId49" Type="http://schemas.openxmlformats.org/officeDocument/2006/relationships/header" Target="header21.xml"/><Relationship Id="rId57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image" Target="media/image3.png"/><Relationship Id="rId44" Type="http://schemas.openxmlformats.org/officeDocument/2006/relationships/header" Target="header18.xml"/><Relationship Id="rId52" Type="http://schemas.openxmlformats.org/officeDocument/2006/relationships/header" Target="header2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oter" Target="footer7.xml"/><Relationship Id="rId27" Type="http://schemas.openxmlformats.org/officeDocument/2006/relationships/footer" Target="footer9.xml"/><Relationship Id="rId30" Type="http://schemas.openxmlformats.org/officeDocument/2006/relationships/image" Target="media/image2.png"/><Relationship Id="rId35" Type="http://schemas.openxmlformats.org/officeDocument/2006/relationships/footer" Target="footer11.xml"/><Relationship Id="rId43" Type="http://schemas.openxmlformats.org/officeDocument/2006/relationships/header" Target="header17.xml"/><Relationship Id="rId48" Type="http://schemas.openxmlformats.org/officeDocument/2006/relationships/header" Target="header20.xml"/><Relationship Id="rId56" Type="http://schemas.openxmlformats.org/officeDocument/2006/relationships/footer" Target="footer20.xml"/><Relationship Id="rId8" Type="http://schemas.openxmlformats.org/officeDocument/2006/relationships/endnotes" Target="endnotes.xml"/><Relationship Id="rId51" Type="http://schemas.openxmlformats.org/officeDocument/2006/relationships/footer" Target="footer18.xml"/><Relationship Id="rId3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F9D7-63C4-4C34-95B8-16C44DAF0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</Template>
  <TotalTime>368</TotalTime>
  <Pages>26</Pages>
  <Words>2463</Words>
  <Characters>13303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Teses e Dissertações</vt:lpstr>
      <vt:lpstr>Teses e Dissertações</vt:lpstr>
    </vt:vector>
  </TitlesOfParts>
  <Company>Pós Graduação</Company>
  <LinksUpToDate>false</LinksUpToDate>
  <CharactersWithSpaces>15735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Aluno</cp:lastModifiedBy>
  <cp:revision>61</cp:revision>
  <cp:lastPrinted>2009-11-04T00:12:00Z</cp:lastPrinted>
  <dcterms:created xsi:type="dcterms:W3CDTF">2015-08-18T22:39:00Z</dcterms:created>
  <dcterms:modified xsi:type="dcterms:W3CDTF">2015-08-22T00:16:00Z</dcterms:modified>
</cp:coreProperties>
</file>